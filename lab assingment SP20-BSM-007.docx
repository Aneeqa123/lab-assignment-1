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941D" w14:textId="77777777" w:rsidR="00C3579E" w:rsidRDefault="00887411">
      <w:pPr>
        <w:pStyle w:val="Heading1"/>
      </w:pPr>
      <w:r>
        <w:t xml:space="preserve">                                  LAB ASSIGNMENT </w:t>
      </w:r>
    </w:p>
    <w:p w14:paraId="0DC7FC26" w14:textId="77777777" w:rsidR="00D069F6" w:rsidRDefault="00D069F6" w:rsidP="00D069F6">
      <w:pPr>
        <w:pStyle w:val="ListBullet"/>
        <w:numPr>
          <w:ilvl w:val="0"/>
          <w:numId w:val="0"/>
        </w:numPr>
        <w:ind w:left="432" w:hanging="432"/>
      </w:pPr>
      <w:r>
        <w:t>NAME:</w:t>
      </w:r>
      <w:r w:rsidR="006F4744">
        <w:t xml:space="preserve">    Aneeqa Altaf</w:t>
      </w:r>
    </w:p>
    <w:p w14:paraId="4C20E897" w14:textId="77777777" w:rsidR="006F4744" w:rsidRDefault="006F4744" w:rsidP="00D069F6">
      <w:pPr>
        <w:pStyle w:val="ListBullet"/>
        <w:numPr>
          <w:ilvl w:val="0"/>
          <w:numId w:val="0"/>
        </w:numPr>
        <w:ind w:left="432" w:hanging="432"/>
      </w:pPr>
      <w:r>
        <w:t>Reg. No.</w:t>
      </w:r>
      <w:r w:rsidR="00023EC9">
        <w:t>:  CIIT/SP20-BSM-007/ISB</w:t>
      </w:r>
    </w:p>
    <w:p w14:paraId="2587B7D5" w14:textId="77777777" w:rsidR="00023EC9" w:rsidRDefault="008C7687" w:rsidP="00D069F6">
      <w:pPr>
        <w:pStyle w:val="ListBullet"/>
        <w:numPr>
          <w:ilvl w:val="0"/>
          <w:numId w:val="0"/>
        </w:numPr>
        <w:ind w:left="432" w:hanging="432"/>
      </w:pPr>
      <w:r>
        <w:t xml:space="preserve">Subject:    Numerical </w:t>
      </w:r>
      <w:r w:rsidR="00B22D5D">
        <w:t>Computation</w:t>
      </w:r>
    </w:p>
    <w:p w14:paraId="62A42B16" w14:textId="77777777" w:rsidR="00254E69" w:rsidRDefault="00166C23" w:rsidP="00254E69">
      <w:pPr>
        <w:pStyle w:val="ListBullet"/>
        <w:numPr>
          <w:ilvl w:val="0"/>
          <w:numId w:val="0"/>
        </w:numPr>
        <w:ind w:left="432" w:hanging="432"/>
        <w:rPr>
          <w:b/>
          <w:bCs/>
        </w:rPr>
      </w:pPr>
      <w:r>
        <w:t>Question 1:</w:t>
      </w:r>
      <w:r>
        <w:rPr>
          <w:b/>
          <w:bCs/>
        </w:rPr>
        <w:t xml:space="preserve">  Find the root of the following </w:t>
      </w:r>
      <w:r w:rsidR="00BF2A2B">
        <w:rPr>
          <w:b/>
          <w:bCs/>
        </w:rPr>
        <w:t>equation</w:t>
      </w:r>
    </w:p>
    <w:p w14:paraId="01A5E385" w14:textId="0FCB4DE0" w:rsidR="003370FB" w:rsidRPr="00F73A76" w:rsidRDefault="006C127A" w:rsidP="00254E69">
      <w:pPr>
        <w:pStyle w:val="ListBullet"/>
        <w:numPr>
          <w:ilvl w:val="0"/>
          <w:numId w:val="0"/>
        </w:num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-5</m:t>
          </m:r>
          <m:r>
            <m:rPr>
              <m:sty m:val="bi"/>
            </m:rPr>
            <w:rPr>
              <w:rFonts w:ascii="Cambria Math" w:hAnsi="Cambria Math"/>
            </w:rPr>
            <m:t>x-9=0</m:t>
          </m:r>
        </m:oMath>
      </m:oMathPara>
    </w:p>
    <w:p w14:paraId="269D72AD" w14:textId="1A0097CA" w:rsidR="00852674" w:rsidRDefault="00852674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Graph:</w:t>
      </w:r>
    </w:p>
    <w:p w14:paraId="23CBDF79" w14:textId="3F539A86" w:rsidR="00852674" w:rsidRDefault="00852674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055BE89D" wp14:editId="31F79206">
            <wp:extent cx="4963160" cy="33248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065C" w14:textId="758912A6" w:rsidR="003370FB" w:rsidRPr="00772AF9" w:rsidRDefault="00772AF9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BISECTION METHOD:</w:t>
      </w:r>
    </w:p>
    <w:p w14:paraId="6BFED53B" w14:textId="77777777" w:rsidR="003370FB" w:rsidRDefault="00497771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36"/>
        <w:gridCol w:w="1501"/>
        <w:gridCol w:w="1535"/>
        <w:gridCol w:w="1741"/>
        <w:gridCol w:w="1536"/>
      </w:tblGrid>
      <w:tr w:rsidR="00B65EEF" w14:paraId="3D24427B" w14:textId="77777777" w:rsidTr="00050CD0">
        <w:tc>
          <w:tcPr>
            <w:tcW w:w="1501" w:type="dxa"/>
          </w:tcPr>
          <w:p w14:paraId="1F6B699C" w14:textId="7D26CDD7" w:rsidR="00015E08" w:rsidRPr="00015E08" w:rsidRDefault="00015E08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First initial guess (x1)</w:t>
            </w:r>
          </w:p>
        </w:tc>
        <w:tc>
          <w:tcPr>
            <w:tcW w:w="1536" w:type="dxa"/>
          </w:tcPr>
          <w:p w14:paraId="76BF3ED7" w14:textId="7078C482" w:rsidR="00015E08" w:rsidRPr="00015E08" w:rsidRDefault="00015E08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Second initial </w:t>
            </w:r>
            <w:r w:rsidR="00002A11">
              <w:rPr>
                <w:rFonts w:eastAsiaTheme="minorEastAsia"/>
              </w:rPr>
              <w:t>guess(x2)</w:t>
            </w:r>
          </w:p>
        </w:tc>
        <w:tc>
          <w:tcPr>
            <w:tcW w:w="1501" w:type="dxa"/>
          </w:tcPr>
          <w:p w14:paraId="21DAAEA6" w14:textId="14084E71" w:rsidR="00015E08" w:rsidRPr="00002A11" w:rsidRDefault="00002A11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F(x1)</w:t>
            </w:r>
          </w:p>
        </w:tc>
        <w:tc>
          <w:tcPr>
            <w:tcW w:w="1535" w:type="dxa"/>
          </w:tcPr>
          <w:p w14:paraId="5D6AE98C" w14:textId="544F5E4C" w:rsidR="00015E08" w:rsidRPr="00002A11" w:rsidRDefault="00002A11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F(X2)</w:t>
            </w:r>
          </w:p>
        </w:tc>
        <w:tc>
          <w:tcPr>
            <w:tcW w:w="1741" w:type="dxa"/>
          </w:tcPr>
          <w:p w14:paraId="698E987E" w14:textId="7E127E68" w:rsidR="00015E08" w:rsidRPr="00002A11" w:rsidRDefault="00002A11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C=(X1+X2)/2</w:t>
            </w:r>
          </w:p>
        </w:tc>
        <w:tc>
          <w:tcPr>
            <w:tcW w:w="1536" w:type="dxa"/>
          </w:tcPr>
          <w:p w14:paraId="1E7D048C" w14:textId="6D990615" w:rsidR="00015E08" w:rsidRPr="00002A11" w:rsidRDefault="00002A11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F(C)</w:t>
            </w:r>
          </w:p>
        </w:tc>
      </w:tr>
      <w:tr w:rsidR="00B65EEF" w14:paraId="3EC45079" w14:textId="77777777" w:rsidTr="00050CD0">
        <w:tc>
          <w:tcPr>
            <w:tcW w:w="1501" w:type="dxa"/>
          </w:tcPr>
          <w:p w14:paraId="3317376F" w14:textId="4DE0EBBF" w:rsidR="00015E08" w:rsidRDefault="00903191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</w:t>
            </w:r>
          </w:p>
        </w:tc>
        <w:tc>
          <w:tcPr>
            <w:tcW w:w="1536" w:type="dxa"/>
          </w:tcPr>
          <w:p w14:paraId="1CB6737F" w14:textId="48C0CDE3" w:rsidR="00015E08" w:rsidRDefault="00903191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3</w:t>
            </w:r>
          </w:p>
        </w:tc>
        <w:tc>
          <w:tcPr>
            <w:tcW w:w="1501" w:type="dxa"/>
          </w:tcPr>
          <w:p w14:paraId="1E797E45" w14:textId="138988C1" w:rsidR="00015E08" w:rsidRDefault="00903191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-11</w:t>
            </w:r>
          </w:p>
        </w:tc>
        <w:tc>
          <w:tcPr>
            <w:tcW w:w="1535" w:type="dxa"/>
          </w:tcPr>
          <w:p w14:paraId="35EDDA35" w14:textId="1E501321" w:rsidR="00015E08" w:rsidRDefault="00903191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3</w:t>
            </w:r>
          </w:p>
        </w:tc>
        <w:tc>
          <w:tcPr>
            <w:tcW w:w="1741" w:type="dxa"/>
          </w:tcPr>
          <w:p w14:paraId="00D9057D" w14:textId="450898C7" w:rsidR="00015E08" w:rsidRDefault="00903191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2.5</w:t>
            </w:r>
          </w:p>
        </w:tc>
        <w:tc>
          <w:tcPr>
            <w:tcW w:w="1536" w:type="dxa"/>
          </w:tcPr>
          <w:p w14:paraId="20B444E9" w14:textId="224B3C72" w:rsidR="00015E08" w:rsidRDefault="00903191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-5.875</w:t>
            </w:r>
          </w:p>
        </w:tc>
      </w:tr>
      <w:tr w:rsidR="00B65EEF" w14:paraId="54940519" w14:textId="77777777" w:rsidTr="00050CD0">
        <w:tc>
          <w:tcPr>
            <w:tcW w:w="1501" w:type="dxa"/>
          </w:tcPr>
          <w:p w14:paraId="0C500F49" w14:textId="45FDF665" w:rsidR="00015E08" w:rsidRDefault="00903191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2.5</w:t>
            </w:r>
          </w:p>
        </w:tc>
        <w:tc>
          <w:tcPr>
            <w:tcW w:w="1536" w:type="dxa"/>
          </w:tcPr>
          <w:p w14:paraId="76670CBA" w14:textId="3AE2647F" w:rsidR="00015E08" w:rsidRDefault="00903191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3</w:t>
            </w:r>
          </w:p>
        </w:tc>
        <w:tc>
          <w:tcPr>
            <w:tcW w:w="1501" w:type="dxa"/>
          </w:tcPr>
          <w:p w14:paraId="6A603806" w14:textId="3E0897E6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-5.875</w:t>
            </w:r>
          </w:p>
        </w:tc>
        <w:tc>
          <w:tcPr>
            <w:tcW w:w="1535" w:type="dxa"/>
          </w:tcPr>
          <w:p w14:paraId="08523325" w14:textId="1A3633E1" w:rsidR="00015E08" w:rsidRDefault="00903191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3</w:t>
            </w:r>
          </w:p>
        </w:tc>
        <w:tc>
          <w:tcPr>
            <w:tcW w:w="1741" w:type="dxa"/>
          </w:tcPr>
          <w:p w14:paraId="5480DAAC" w14:textId="790B07FC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2.75</w:t>
            </w:r>
          </w:p>
        </w:tc>
        <w:tc>
          <w:tcPr>
            <w:tcW w:w="1536" w:type="dxa"/>
          </w:tcPr>
          <w:p w14:paraId="6E51D638" w14:textId="4EB8E46D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-1.9531</w:t>
            </w:r>
          </w:p>
        </w:tc>
      </w:tr>
      <w:tr w:rsidR="00B65EEF" w14:paraId="6DD9406B" w14:textId="77777777" w:rsidTr="00050CD0">
        <w:tc>
          <w:tcPr>
            <w:tcW w:w="1501" w:type="dxa"/>
          </w:tcPr>
          <w:p w14:paraId="4D947981" w14:textId="0950CB22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lastRenderedPageBreak/>
              <w:t>2.75</w:t>
            </w:r>
          </w:p>
        </w:tc>
        <w:tc>
          <w:tcPr>
            <w:tcW w:w="1536" w:type="dxa"/>
          </w:tcPr>
          <w:p w14:paraId="54063981" w14:textId="7B8D85E1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3</w:t>
            </w:r>
          </w:p>
        </w:tc>
        <w:tc>
          <w:tcPr>
            <w:tcW w:w="1501" w:type="dxa"/>
          </w:tcPr>
          <w:p w14:paraId="0DD8FC6F" w14:textId="34FA3F3E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-1.9531</w:t>
            </w:r>
          </w:p>
        </w:tc>
        <w:tc>
          <w:tcPr>
            <w:tcW w:w="1535" w:type="dxa"/>
          </w:tcPr>
          <w:p w14:paraId="5858D762" w14:textId="7F58F800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3</w:t>
            </w:r>
          </w:p>
        </w:tc>
        <w:tc>
          <w:tcPr>
            <w:tcW w:w="1741" w:type="dxa"/>
          </w:tcPr>
          <w:p w14:paraId="634BB91E" w14:textId="4BCECE7C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2.875</w:t>
            </w:r>
          </w:p>
        </w:tc>
        <w:tc>
          <w:tcPr>
            <w:tcW w:w="1536" w:type="dxa"/>
          </w:tcPr>
          <w:p w14:paraId="6B09B107" w14:textId="658D28F8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0.3886</w:t>
            </w:r>
          </w:p>
        </w:tc>
      </w:tr>
      <w:tr w:rsidR="00B65EEF" w14:paraId="0EC4EDDF" w14:textId="77777777" w:rsidTr="00050CD0">
        <w:tc>
          <w:tcPr>
            <w:tcW w:w="1501" w:type="dxa"/>
          </w:tcPr>
          <w:p w14:paraId="428931D9" w14:textId="3787D14C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2.75</w:t>
            </w:r>
          </w:p>
        </w:tc>
        <w:tc>
          <w:tcPr>
            <w:tcW w:w="1536" w:type="dxa"/>
          </w:tcPr>
          <w:p w14:paraId="244A17BE" w14:textId="1C3567B7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2.875</w:t>
            </w:r>
          </w:p>
        </w:tc>
        <w:tc>
          <w:tcPr>
            <w:tcW w:w="1501" w:type="dxa"/>
          </w:tcPr>
          <w:p w14:paraId="497D998F" w14:textId="7D7252AE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-1.9531</w:t>
            </w:r>
          </w:p>
        </w:tc>
        <w:tc>
          <w:tcPr>
            <w:tcW w:w="1535" w:type="dxa"/>
          </w:tcPr>
          <w:p w14:paraId="7278CC00" w14:textId="7EE07C78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0.3886</w:t>
            </w:r>
          </w:p>
        </w:tc>
        <w:tc>
          <w:tcPr>
            <w:tcW w:w="1741" w:type="dxa"/>
          </w:tcPr>
          <w:p w14:paraId="1F372007" w14:textId="6757F9DC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2.8125</w:t>
            </w:r>
          </w:p>
        </w:tc>
        <w:tc>
          <w:tcPr>
            <w:tcW w:w="1536" w:type="dxa"/>
          </w:tcPr>
          <w:p w14:paraId="20D4621E" w14:textId="0BF78079" w:rsidR="00015E08" w:rsidRDefault="00B65EEF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-0.8152</w:t>
            </w:r>
          </w:p>
        </w:tc>
      </w:tr>
      <w:tr w:rsidR="00B65EEF" w14:paraId="6B8581E8" w14:textId="77777777" w:rsidTr="00050CD0">
        <w:tc>
          <w:tcPr>
            <w:tcW w:w="1501" w:type="dxa"/>
          </w:tcPr>
          <w:p w14:paraId="33E636BD" w14:textId="684E4326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2.8125</w:t>
            </w:r>
          </w:p>
        </w:tc>
        <w:tc>
          <w:tcPr>
            <w:tcW w:w="1536" w:type="dxa"/>
          </w:tcPr>
          <w:p w14:paraId="21CEC961" w14:textId="11462991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2.875</w:t>
            </w:r>
          </w:p>
        </w:tc>
        <w:tc>
          <w:tcPr>
            <w:tcW w:w="1501" w:type="dxa"/>
          </w:tcPr>
          <w:p w14:paraId="1510441D" w14:textId="49D5FA6C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-0.8152</w:t>
            </w:r>
          </w:p>
        </w:tc>
        <w:tc>
          <w:tcPr>
            <w:tcW w:w="1535" w:type="dxa"/>
          </w:tcPr>
          <w:p w14:paraId="2C11D704" w14:textId="5C2802E5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0.3886</w:t>
            </w:r>
          </w:p>
        </w:tc>
        <w:tc>
          <w:tcPr>
            <w:tcW w:w="1741" w:type="dxa"/>
          </w:tcPr>
          <w:p w14:paraId="43727D0F" w14:textId="1ED58840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2.8437</w:t>
            </w:r>
          </w:p>
        </w:tc>
        <w:tc>
          <w:tcPr>
            <w:tcW w:w="1536" w:type="dxa"/>
          </w:tcPr>
          <w:p w14:paraId="1A3482AA" w14:textId="2BCF2DE2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-0.2215</w:t>
            </w:r>
          </w:p>
        </w:tc>
      </w:tr>
      <w:tr w:rsidR="00B65EEF" w14:paraId="09F6FF23" w14:textId="77777777" w:rsidTr="00050CD0">
        <w:tc>
          <w:tcPr>
            <w:tcW w:w="1501" w:type="dxa"/>
          </w:tcPr>
          <w:p w14:paraId="7BD58C6D" w14:textId="20038F44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2.8437</w:t>
            </w:r>
          </w:p>
        </w:tc>
        <w:tc>
          <w:tcPr>
            <w:tcW w:w="1536" w:type="dxa"/>
          </w:tcPr>
          <w:p w14:paraId="4A792835" w14:textId="4AA26D4C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2.875</w:t>
            </w:r>
          </w:p>
        </w:tc>
        <w:tc>
          <w:tcPr>
            <w:tcW w:w="1501" w:type="dxa"/>
          </w:tcPr>
          <w:p w14:paraId="250867C6" w14:textId="1C499B1D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-0.2215</w:t>
            </w:r>
          </w:p>
        </w:tc>
        <w:tc>
          <w:tcPr>
            <w:tcW w:w="1535" w:type="dxa"/>
          </w:tcPr>
          <w:p w14:paraId="4E81EDB2" w14:textId="25F99896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0.3886</w:t>
            </w:r>
          </w:p>
        </w:tc>
        <w:tc>
          <w:tcPr>
            <w:tcW w:w="1741" w:type="dxa"/>
          </w:tcPr>
          <w:p w14:paraId="6988AC8A" w14:textId="611BB46F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2.8593</w:t>
            </w:r>
          </w:p>
        </w:tc>
        <w:tc>
          <w:tcPr>
            <w:tcW w:w="1536" w:type="dxa"/>
          </w:tcPr>
          <w:p w14:paraId="3B501308" w14:textId="787D835C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0.0809</w:t>
            </w:r>
          </w:p>
        </w:tc>
      </w:tr>
      <w:tr w:rsidR="00B65EEF" w14:paraId="6838C962" w14:textId="77777777" w:rsidTr="00050CD0">
        <w:tc>
          <w:tcPr>
            <w:tcW w:w="1501" w:type="dxa"/>
          </w:tcPr>
          <w:p w14:paraId="63A6A466" w14:textId="3ABFDBFD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2.8437</w:t>
            </w:r>
          </w:p>
        </w:tc>
        <w:tc>
          <w:tcPr>
            <w:tcW w:w="1536" w:type="dxa"/>
          </w:tcPr>
          <w:p w14:paraId="0AFDD039" w14:textId="2D7A3CDD" w:rsidR="00015E08" w:rsidRDefault="0016178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2.8593</w:t>
            </w:r>
          </w:p>
        </w:tc>
        <w:tc>
          <w:tcPr>
            <w:tcW w:w="1501" w:type="dxa"/>
          </w:tcPr>
          <w:p w14:paraId="4629D527" w14:textId="04B6A099" w:rsidR="00015E08" w:rsidRDefault="00F57545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-0.2215</w:t>
            </w:r>
          </w:p>
        </w:tc>
        <w:tc>
          <w:tcPr>
            <w:tcW w:w="1535" w:type="dxa"/>
          </w:tcPr>
          <w:p w14:paraId="4DE306B8" w14:textId="5291E7DB" w:rsidR="00015E08" w:rsidRDefault="00F57545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0.0809</w:t>
            </w:r>
          </w:p>
        </w:tc>
        <w:tc>
          <w:tcPr>
            <w:tcW w:w="1741" w:type="dxa"/>
          </w:tcPr>
          <w:p w14:paraId="19859A9C" w14:textId="1CA20D30" w:rsidR="00015E08" w:rsidRDefault="00F57545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2.8515</w:t>
            </w:r>
          </w:p>
        </w:tc>
        <w:tc>
          <w:tcPr>
            <w:tcW w:w="1536" w:type="dxa"/>
          </w:tcPr>
          <w:p w14:paraId="35891D60" w14:textId="2325D8E3" w:rsidR="00015E08" w:rsidRDefault="00F57545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-0.0718</w:t>
            </w:r>
          </w:p>
        </w:tc>
      </w:tr>
      <w:tr w:rsidR="00B65EEF" w14:paraId="741BF7A6" w14:textId="77777777" w:rsidTr="00050CD0">
        <w:tc>
          <w:tcPr>
            <w:tcW w:w="1501" w:type="dxa"/>
          </w:tcPr>
          <w:p w14:paraId="6592A8D0" w14:textId="1BBC60F4" w:rsidR="00015E08" w:rsidRDefault="00F57545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2.8515</w:t>
            </w:r>
          </w:p>
        </w:tc>
        <w:tc>
          <w:tcPr>
            <w:tcW w:w="1536" w:type="dxa"/>
          </w:tcPr>
          <w:p w14:paraId="46632933" w14:textId="4D73CC1A" w:rsidR="00015E08" w:rsidRDefault="00F57545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2.8593</w:t>
            </w:r>
          </w:p>
        </w:tc>
        <w:tc>
          <w:tcPr>
            <w:tcW w:w="1501" w:type="dxa"/>
          </w:tcPr>
          <w:p w14:paraId="65306A1C" w14:textId="291F6408" w:rsidR="00015E08" w:rsidRDefault="00F57545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-0.0718</w:t>
            </w:r>
          </w:p>
        </w:tc>
        <w:tc>
          <w:tcPr>
            <w:tcW w:w="1535" w:type="dxa"/>
          </w:tcPr>
          <w:p w14:paraId="0D63932F" w14:textId="36FAB305" w:rsidR="00015E08" w:rsidRDefault="00F57545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0.0809</w:t>
            </w:r>
          </w:p>
        </w:tc>
        <w:tc>
          <w:tcPr>
            <w:tcW w:w="1741" w:type="dxa"/>
          </w:tcPr>
          <w:p w14:paraId="401231D7" w14:textId="5EF8C82A" w:rsidR="00015E08" w:rsidRDefault="00F57545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2.8554</w:t>
            </w:r>
          </w:p>
        </w:tc>
        <w:tc>
          <w:tcPr>
            <w:tcW w:w="1536" w:type="dxa"/>
          </w:tcPr>
          <w:p w14:paraId="150ECEB0" w14:textId="0E84B35D" w:rsidR="00015E08" w:rsidRDefault="00F57545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0.003958</w:t>
            </w:r>
          </w:p>
        </w:tc>
      </w:tr>
      <w:tr w:rsidR="00B65EEF" w14:paraId="688537DC" w14:textId="77777777" w:rsidTr="00050CD0">
        <w:tc>
          <w:tcPr>
            <w:tcW w:w="1501" w:type="dxa"/>
          </w:tcPr>
          <w:p w14:paraId="6FF8809B" w14:textId="1B51AC78" w:rsidR="00015E08" w:rsidRDefault="00F57545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2.8515</w:t>
            </w:r>
          </w:p>
        </w:tc>
        <w:tc>
          <w:tcPr>
            <w:tcW w:w="1536" w:type="dxa"/>
          </w:tcPr>
          <w:p w14:paraId="2B6AAA54" w14:textId="0AD43D4B" w:rsidR="00015E08" w:rsidRDefault="00F57545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2.8554</w:t>
            </w:r>
          </w:p>
        </w:tc>
        <w:tc>
          <w:tcPr>
            <w:tcW w:w="1501" w:type="dxa"/>
          </w:tcPr>
          <w:p w14:paraId="36152146" w14:textId="7C2DA695" w:rsidR="00015E08" w:rsidRDefault="00F57545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-0.0718</w:t>
            </w:r>
          </w:p>
        </w:tc>
        <w:tc>
          <w:tcPr>
            <w:tcW w:w="1535" w:type="dxa"/>
          </w:tcPr>
          <w:p w14:paraId="63AA3C37" w14:textId="4C9131B4" w:rsidR="00015E08" w:rsidRDefault="00722CF4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0.003958</w:t>
            </w:r>
          </w:p>
        </w:tc>
        <w:tc>
          <w:tcPr>
            <w:tcW w:w="1741" w:type="dxa"/>
          </w:tcPr>
          <w:p w14:paraId="14D4F641" w14:textId="24D3846A" w:rsidR="00015E08" w:rsidRDefault="00722CF4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2.85345</w:t>
            </w:r>
          </w:p>
        </w:tc>
        <w:tc>
          <w:tcPr>
            <w:tcW w:w="1536" w:type="dxa"/>
          </w:tcPr>
          <w:p w14:paraId="48F7E126" w14:textId="26B5B530" w:rsidR="00015E08" w:rsidRDefault="00722CF4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-0.0339</w:t>
            </w:r>
          </w:p>
        </w:tc>
      </w:tr>
      <w:tr w:rsidR="00B65EEF" w14:paraId="2012BF3E" w14:textId="77777777" w:rsidTr="00050CD0">
        <w:tc>
          <w:tcPr>
            <w:tcW w:w="1501" w:type="dxa"/>
          </w:tcPr>
          <w:p w14:paraId="59BCD095" w14:textId="7E008EB0" w:rsidR="00015E08" w:rsidRDefault="00722CF4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2.8534</w:t>
            </w:r>
          </w:p>
        </w:tc>
        <w:tc>
          <w:tcPr>
            <w:tcW w:w="1536" w:type="dxa"/>
          </w:tcPr>
          <w:p w14:paraId="3B9ABFEB" w14:textId="4DECD219" w:rsidR="00015E08" w:rsidRDefault="00722CF4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2.8554</w:t>
            </w:r>
          </w:p>
        </w:tc>
        <w:tc>
          <w:tcPr>
            <w:tcW w:w="1501" w:type="dxa"/>
          </w:tcPr>
          <w:p w14:paraId="3AC16167" w14:textId="5BFEE8CB" w:rsidR="00015E08" w:rsidRDefault="00722CF4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-0.0339</w:t>
            </w:r>
          </w:p>
        </w:tc>
        <w:tc>
          <w:tcPr>
            <w:tcW w:w="1535" w:type="dxa"/>
          </w:tcPr>
          <w:p w14:paraId="27C28DC0" w14:textId="7DC2168D" w:rsidR="00015E08" w:rsidRDefault="00722CF4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0.003958</w:t>
            </w:r>
          </w:p>
        </w:tc>
        <w:tc>
          <w:tcPr>
            <w:tcW w:w="1741" w:type="dxa"/>
          </w:tcPr>
          <w:p w14:paraId="6DC4D6B7" w14:textId="3F013649" w:rsidR="00015E08" w:rsidRDefault="00050CD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2.8544</w:t>
            </w:r>
          </w:p>
        </w:tc>
        <w:tc>
          <w:tcPr>
            <w:tcW w:w="1536" w:type="dxa"/>
          </w:tcPr>
          <w:p w14:paraId="336E0DC3" w14:textId="6AF112C5" w:rsidR="00015E08" w:rsidRDefault="00050CD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  <w:b/>
                <w:bCs/>
                <w:u w:val="single"/>
              </w:rPr>
            </w:pPr>
            <w:r>
              <w:rPr>
                <w:rFonts w:eastAsiaTheme="minorEastAsia"/>
                <w:b/>
                <w:bCs/>
                <w:u w:val="single"/>
              </w:rPr>
              <w:t>-0.0154</w:t>
            </w:r>
          </w:p>
        </w:tc>
      </w:tr>
    </w:tbl>
    <w:p w14:paraId="5C67F346" w14:textId="43512378" w:rsidR="00F45629" w:rsidRDefault="007E0B96" w:rsidP="00254E69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Code:</w:t>
      </w:r>
    </w:p>
    <w:p w14:paraId="1ED63CCE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># guess1 = 2, guess2 = 3</w:t>
      </w:r>
    </w:p>
    <w:p w14:paraId="1BE76402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>from math import sin</w:t>
      </w:r>
    </w:p>
    <w:p w14:paraId="16F46AE9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# </w:t>
      </w:r>
      <w:proofErr w:type="gramStart"/>
      <w:r w:rsidRPr="00002A11">
        <w:rPr>
          <w:rFonts w:eastAsiaTheme="minorEastAsia"/>
        </w:rPr>
        <w:t>implementation</w:t>
      </w:r>
      <w:proofErr w:type="gramEnd"/>
      <w:r w:rsidRPr="00002A11">
        <w:rPr>
          <w:rFonts w:eastAsiaTheme="minorEastAsia"/>
        </w:rPr>
        <w:t xml:space="preserve"> of bisection method</w:t>
      </w:r>
    </w:p>
    <w:p w14:paraId="39B61961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def bisection(x0,x1,e): </w:t>
      </w:r>
    </w:p>
    <w:p w14:paraId="19F86293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step = 1</w:t>
      </w:r>
    </w:p>
    <w:p w14:paraId="68EA6E0D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condition = True</w:t>
      </w:r>
    </w:p>
    <w:p w14:paraId="048CE1F6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while condition:</w:t>
      </w:r>
    </w:p>
    <w:p w14:paraId="2BC549CC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    x2 = (x0+x1)/2</w:t>
      </w:r>
    </w:p>
    <w:p w14:paraId="4AACF020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    print('iteration %d, x2 = %0.6f and f(x2)= %0.6f' %(step,x2,f(x2)))</w:t>
      </w:r>
    </w:p>
    <w:p w14:paraId="6784CD5F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    </w:t>
      </w:r>
    </w:p>
    <w:p w14:paraId="6CC795DE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    if f(x0) * f(x2) &lt; 0:</w:t>
      </w:r>
    </w:p>
    <w:p w14:paraId="3FCD561E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        x1 = x2</w:t>
      </w:r>
    </w:p>
    <w:p w14:paraId="436D891A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    else:</w:t>
      </w:r>
    </w:p>
    <w:p w14:paraId="5C3179DE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        x0 = x2</w:t>
      </w:r>
    </w:p>
    <w:p w14:paraId="711D282A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    step = step +1</w:t>
      </w:r>
    </w:p>
    <w:p w14:paraId="069AD064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    condition = abs(f(x2)) &gt; e</w:t>
      </w:r>
    </w:p>
    <w:p w14:paraId="7C394CFD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print('root is :%0.8f '%x2)</w:t>
      </w:r>
    </w:p>
    <w:p w14:paraId="3D4B7CBF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#    </w:t>
      </w:r>
      <w:proofErr w:type="gramStart"/>
      <w:r w:rsidRPr="00002A11">
        <w:rPr>
          <w:rFonts w:eastAsiaTheme="minorEastAsia"/>
        </w:rPr>
        <w:t>return</w:t>
      </w:r>
      <w:proofErr w:type="gramEnd"/>
      <w:r w:rsidRPr="00002A11">
        <w:rPr>
          <w:rFonts w:eastAsiaTheme="minorEastAsia"/>
        </w:rPr>
        <w:t xml:space="preserve"> x2</w:t>
      </w:r>
    </w:p>
    <w:p w14:paraId="13FD8887" w14:textId="77777777" w:rsidR="00002A11" w:rsidRPr="00002A11" w:rsidRDefault="00002A11" w:rsidP="00002A11">
      <w:pPr>
        <w:pStyle w:val="ListBullet"/>
        <w:rPr>
          <w:rFonts w:eastAsiaTheme="minorEastAsia"/>
        </w:rPr>
      </w:pPr>
    </w:p>
    <w:p w14:paraId="006B4E0E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>def f(x):</w:t>
      </w:r>
    </w:p>
    <w:p w14:paraId="2F9E2C9A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return x**3-5*x-9 #using value of the </w:t>
      </w:r>
      <w:proofErr w:type="spellStart"/>
      <w:r w:rsidRPr="00002A11">
        <w:rPr>
          <w:rFonts w:eastAsiaTheme="minorEastAsia"/>
        </w:rPr>
        <w:t>funtion</w:t>
      </w:r>
      <w:proofErr w:type="spellEnd"/>
      <w:r w:rsidRPr="00002A11">
        <w:rPr>
          <w:rFonts w:eastAsiaTheme="minorEastAsia"/>
        </w:rPr>
        <w:t xml:space="preserve"> </w:t>
      </w:r>
    </w:p>
    <w:p w14:paraId="6221EEA7" w14:textId="77777777" w:rsidR="00002A11" w:rsidRPr="00002A11" w:rsidRDefault="00002A11" w:rsidP="00002A11">
      <w:pPr>
        <w:pStyle w:val="ListBullet"/>
        <w:rPr>
          <w:rFonts w:eastAsiaTheme="minorEastAsia"/>
        </w:rPr>
      </w:pPr>
    </w:p>
    <w:p w14:paraId="4ACD78C9" w14:textId="7BA15C55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>x0 = float(input('first guess: '))</w:t>
      </w:r>
      <w:r>
        <w:rPr>
          <w:rFonts w:eastAsiaTheme="minorEastAsia"/>
        </w:rPr>
        <w:t xml:space="preserve"> </w:t>
      </w:r>
      <w:r w:rsidR="006D1CA0">
        <w:rPr>
          <w:rFonts w:eastAsiaTheme="minorEastAsia"/>
        </w:rPr>
        <w:t>#  value of x1</w:t>
      </w:r>
    </w:p>
    <w:p w14:paraId="479F9FC5" w14:textId="30CA8D5E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>x1 = float(input('second guess: '))</w:t>
      </w:r>
      <w:r w:rsidR="006D1CA0">
        <w:rPr>
          <w:rFonts w:eastAsiaTheme="minorEastAsia"/>
        </w:rPr>
        <w:t xml:space="preserve"> # value of x2</w:t>
      </w:r>
    </w:p>
    <w:p w14:paraId="78F005D9" w14:textId="4E66612F" w:rsidR="00002A11" w:rsidRPr="006D1CA0" w:rsidRDefault="00002A11" w:rsidP="00002A11">
      <w:pPr>
        <w:pStyle w:val="ListBullet"/>
        <w:rPr>
          <w:rFonts w:eastAsiaTheme="minorEastAsia"/>
        </w:rPr>
      </w:pPr>
      <w:r w:rsidRPr="006D1CA0">
        <w:rPr>
          <w:rFonts w:eastAsiaTheme="minorEastAsia"/>
        </w:rPr>
        <w:t>e  = float(input('tolerance: '))</w:t>
      </w:r>
    </w:p>
    <w:p w14:paraId="2B1D4840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>if f(x0) * f(x1) &gt; 0.0:</w:t>
      </w:r>
    </w:p>
    <w:p w14:paraId="1D6980D1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 xml:space="preserve">    print('given guess values do not bracket the root')</w:t>
      </w:r>
    </w:p>
    <w:p w14:paraId="737F82ED" w14:textId="77777777" w:rsidR="00002A11" w:rsidRPr="00002A11" w:rsidRDefault="00002A11" w:rsidP="00002A11">
      <w:pPr>
        <w:pStyle w:val="ListBullet"/>
        <w:rPr>
          <w:rFonts w:eastAsiaTheme="minorEastAsia"/>
        </w:rPr>
      </w:pPr>
      <w:r w:rsidRPr="00002A11">
        <w:rPr>
          <w:rFonts w:eastAsiaTheme="minorEastAsia"/>
        </w:rPr>
        <w:t>else:</w:t>
      </w:r>
    </w:p>
    <w:p w14:paraId="1AEC99C7" w14:textId="48AB1BFE" w:rsidR="00A429D7" w:rsidRDefault="00002A11" w:rsidP="00002A11">
      <w:pPr>
        <w:pStyle w:val="ListBullet"/>
        <w:numPr>
          <w:ilvl w:val="0"/>
          <w:numId w:val="0"/>
        </w:numPr>
        <w:rPr>
          <w:rFonts w:eastAsiaTheme="minorEastAsia"/>
        </w:rPr>
      </w:pPr>
      <w:r w:rsidRPr="00002A11">
        <w:rPr>
          <w:rFonts w:eastAsiaTheme="minorEastAsia"/>
        </w:rPr>
        <w:t xml:space="preserve">    root = bisection(x0,x1,e)</w:t>
      </w:r>
    </w:p>
    <w:p w14:paraId="675DC9E5" w14:textId="101A6E08" w:rsidR="006D1CA0" w:rsidRDefault="006D1CA0" w:rsidP="00002A11">
      <w:pPr>
        <w:pStyle w:val="ListBullet"/>
        <w:numPr>
          <w:ilvl w:val="0"/>
          <w:numId w:val="0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Output:</w:t>
      </w:r>
    </w:p>
    <w:p w14:paraId="05818124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first guess: 2</w:t>
      </w:r>
    </w:p>
    <w:p w14:paraId="5443E717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second guess: 3</w:t>
      </w:r>
    </w:p>
    <w:p w14:paraId="4C055338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tolerance: 0.00001</w:t>
      </w:r>
    </w:p>
    <w:p w14:paraId="03565A79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1, x2 = 2.500000 and f(x2)= -5.875000</w:t>
      </w:r>
    </w:p>
    <w:p w14:paraId="22D9803E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2, x2 = 2.750000 and f(x2)= -1.953125</w:t>
      </w:r>
    </w:p>
    <w:p w14:paraId="0D198B6A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3, x2 = 2.875000 and f(x2)= 0.388672</w:t>
      </w:r>
    </w:p>
    <w:p w14:paraId="28062086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4, x2 = 2.812500 and f(x2)= -0.815186</w:t>
      </w:r>
    </w:p>
    <w:p w14:paraId="0E1A854E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5, x2 = 2.843750 and f(x2)= -0.221588</w:t>
      </w:r>
    </w:p>
    <w:p w14:paraId="2A78C5E6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6, x2 = 2.859375 and f(x2)= 0.081448</w:t>
      </w:r>
    </w:p>
    <w:p w14:paraId="764CC3BF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7, x2 = 2.851562 and f(x2)= -0.070592</w:t>
      </w:r>
    </w:p>
    <w:p w14:paraId="79FE6341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8, x2 = 2.855469 and f(x2)= 0.005297</w:t>
      </w:r>
    </w:p>
    <w:p w14:paraId="2F32B1F8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9, x2 = 2.853516 and f(x2)= -0.032680</w:t>
      </w:r>
    </w:p>
    <w:p w14:paraId="46E24C96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10, x2 = 2.854492 and f(x2)= -0.013700</w:t>
      </w:r>
    </w:p>
    <w:p w14:paraId="72A0F9FF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11, x2 = 2.854980 and f(x2)= -0.004204</w:t>
      </w:r>
    </w:p>
    <w:p w14:paraId="24A38DDF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12, x2 = 2.855225 and f(x2)= 0.000546</w:t>
      </w:r>
    </w:p>
    <w:p w14:paraId="31865C95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13, x2 = 2.855103 and f(x2)= -0.001829</w:t>
      </w:r>
    </w:p>
    <w:p w14:paraId="0A9A9F4B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14, x2 = 2.855164 and f(x2)= -0.000641</w:t>
      </w:r>
    </w:p>
    <w:p w14:paraId="68DDA795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15, x2 = 2.855194 and f(x2)= -0.000048</w:t>
      </w:r>
    </w:p>
    <w:p w14:paraId="1A72E6D5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16, x2 = 2.855209 and f(x2)= 0.000249</w:t>
      </w:r>
    </w:p>
    <w:p w14:paraId="450E3BD7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17, x2 = 2.855202 and f(x2)= 0.000101</w:t>
      </w:r>
    </w:p>
    <w:p w14:paraId="4E1A855D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18, x2 = 2.855198 and f(x2)= 0.000027</w:t>
      </w:r>
    </w:p>
    <w:p w14:paraId="6A7B2DF4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19, x2 = 2.855196 and f(x2)= -0.000011</w:t>
      </w:r>
    </w:p>
    <w:p w14:paraId="129EDC6F" w14:textId="77777777" w:rsidR="006D1CA0" w:rsidRPr="006D1CA0" w:rsidRDefault="006D1CA0" w:rsidP="006D1CA0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iteration 20, x2 = 2.855197 and f(x2)= 0.000008</w:t>
      </w:r>
    </w:p>
    <w:p w14:paraId="4E05BF1A" w14:textId="385C4378" w:rsidR="003370FB" w:rsidRDefault="006D1CA0" w:rsidP="00DC028B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D1CA0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root is :2.85519695</w:t>
      </w:r>
    </w:p>
    <w:p w14:paraId="46951BE0" w14:textId="2104C05F" w:rsidR="00DC028B" w:rsidRDefault="00DC028B" w:rsidP="00DC0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Question 2:  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US"/>
        </w:rPr>
        <w:t>Find the root of the following equation</w:t>
      </w:r>
    </w:p>
    <w:p w14:paraId="4E54CEA2" w14:textId="0EA6FA23" w:rsidR="00DC028B" w:rsidRPr="00852674" w:rsidRDefault="00E533AD" w:rsidP="00DC0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1"/>
              <w:szCs w:val="21"/>
              <w:lang w:eastAsia="en-US"/>
            </w:rPr>
            <w:lastRenderedPageBreak/>
            <m:t>2</m:t>
          </m:r>
          <m:sSup>
            <m:sSupPr>
              <m:ctrlPr>
                <w:rPr>
                  <w:rFonts w:ascii="Cambria Math" w:eastAsia="Times New Roman" w:hAnsi="Cambria Math" w:cs="Courier New"/>
                  <w:b/>
                  <w:bCs/>
                  <w:i/>
                  <w:color w:val="000000"/>
                  <w:sz w:val="21"/>
                  <w:szCs w:val="21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color w:val="000000"/>
                  <w:sz w:val="21"/>
                  <w:szCs w:val="21"/>
                  <w:lang w:eastAsia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Courier New"/>
                  <w:color w:val="000000"/>
                  <w:sz w:val="21"/>
                  <w:szCs w:val="21"/>
                  <w:lang w:eastAsia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1"/>
              <w:szCs w:val="21"/>
              <w:lang w:eastAsia="en-US"/>
            </w:rPr>
            <m:t>-9.5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1"/>
              <w:szCs w:val="21"/>
              <w:lang w:eastAsia="en-US"/>
            </w:rPr>
            <m:t>x+7.5</m:t>
          </m:r>
        </m:oMath>
      </m:oMathPara>
    </w:p>
    <w:p w14:paraId="36D6C17E" w14:textId="169BE86C" w:rsidR="00852674" w:rsidRPr="00DC028B" w:rsidRDefault="00852674" w:rsidP="00DC0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US"/>
        </w:rPr>
      </w:pPr>
    </w:p>
    <w:p w14:paraId="30BDFB79" w14:textId="080245AC" w:rsidR="00852674" w:rsidRDefault="00852674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Graph:</w:t>
      </w:r>
    </w:p>
    <w:p w14:paraId="5A378A49" w14:textId="067A45ED" w:rsidR="00852674" w:rsidRDefault="00852674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1BD93D25" wp14:editId="780B76CD">
            <wp:extent cx="5015865" cy="332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CE57" w14:textId="763029BC" w:rsidR="002F342B" w:rsidRPr="00491B6E" w:rsidRDefault="00244E2C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>NEWTON RAPHSON METHOD:</w:t>
      </w:r>
    </w:p>
    <w:p w14:paraId="7F22DD08" w14:textId="77777777" w:rsidR="00244E2C" w:rsidRDefault="00244E2C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33AD" w14:paraId="627CD47B" w14:textId="77777777" w:rsidTr="00E533AD">
        <w:tc>
          <w:tcPr>
            <w:tcW w:w="2337" w:type="dxa"/>
          </w:tcPr>
          <w:p w14:paraId="64B41719" w14:textId="3AF21ADE" w:rsidR="00E533AD" w:rsidRDefault="00050CD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Initial guess(x0)</w:t>
            </w:r>
          </w:p>
        </w:tc>
        <w:tc>
          <w:tcPr>
            <w:tcW w:w="2337" w:type="dxa"/>
          </w:tcPr>
          <w:p w14:paraId="6BE707B3" w14:textId="41BB4CDB" w:rsidR="00E533AD" w:rsidRDefault="00050CD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F(X0)</w:t>
            </w:r>
          </w:p>
        </w:tc>
        <w:tc>
          <w:tcPr>
            <w:tcW w:w="2338" w:type="dxa"/>
          </w:tcPr>
          <w:p w14:paraId="191F5444" w14:textId="2C931784" w:rsidR="00E533AD" w:rsidRDefault="00050CD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A=X-F(X)/F’(X)</w:t>
            </w:r>
          </w:p>
        </w:tc>
        <w:tc>
          <w:tcPr>
            <w:tcW w:w="2338" w:type="dxa"/>
          </w:tcPr>
          <w:p w14:paraId="61F08074" w14:textId="194D922B" w:rsidR="00E533AD" w:rsidRDefault="004B751B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F(A)</w:t>
            </w:r>
          </w:p>
        </w:tc>
      </w:tr>
      <w:tr w:rsidR="00E533AD" w14:paraId="1F1BC6C9" w14:textId="77777777" w:rsidTr="00E533AD">
        <w:tc>
          <w:tcPr>
            <w:tcW w:w="2337" w:type="dxa"/>
          </w:tcPr>
          <w:p w14:paraId="69F05390" w14:textId="4FED4068" w:rsidR="00E533AD" w:rsidRDefault="004B751B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7" w:type="dxa"/>
          </w:tcPr>
          <w:p w14:paraId="43C2B632" w14:textId="3D41F1CC" w:rsidR="00E533AD" w:rsidRDefault="00AF10A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210</w:t>
            </w:r>
          </w:p>
        </w:tc>
        <w:tc>
          <w:tcPr>
            <w:tcW w:w="2338" w:type="dxa"/>
          </w:tcPr>
          <w:p w14:paraId="1FD471CF" w14:textId="0E2D192D" w:rsidR="00E533AD" w:rsidRDefault="00AF10A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3.5053</w:t>
            </w:r>
          </w:p>
        </w:tc>
        <w:tc>
          <w:tcPr>
            <w:tcW w:w="2338" w:type="dxa"/>
          </w:tcPr>
          <w:p w14:paraId="341EDD47" w14:textId="2AF48021" w:rsidR="00E533AD" w:rsidRDefault="00AF10A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60.3422</w:t>
            </w:r>
          </w:p>
        </w:tc>
      </w:tr>
      <w:tr w:rsidR="00E533AD" w14:paraId="44E0169C" w14:textId="77777777" w:rsidTr="00E533AD">
        <w:tc>
          <w:tcPr>
            <w:tcW w:w="2337" w:type="dxa"/>
          </w:tcPr>
          <w:p w14:paraId="07A5C645" w14:textId="60730241" w:rsidR="00E533AD" w:rsidRDefault="00AF10A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3.5053</w:t>
            </w:r>
          </w:p>
        </w:tc>
        <w:tc>
          <w:tcPr>
            <w:tcW w:w="2337" w:type="dxa"/>
          </w:tcPr>
          <w:p w14:paraId="7DB3EFD9" w14:textId="6BF481F5" w:rsidR="00E533AD" w:rsidRDefault="00AF10A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60.3422</w:t>
            </w:r>
          </w:p>
        </w:tc>
        <w:tc>
          <w:tcPr>
            <w:tcW w:w="2338" w:type="dxa"/>
          </w:tcPr>
          <w:p w14:paraId="7B054D2B" w14:textId="000EAD63" w:rsidR="00E533AD" w:rsidRDefault="00AF10A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2.5658</w:t>
            </w:r>
          </w:p>
        </w:tc>
        <w:tc>
          <w:tcPr>
            <w:tcW w:w="2338" w:type="dxa"/>
          </w:tcPr>
          <w:p w14:paraId="156E55D9" w14:textId="233D3C6D" w:rsidR="00E533AD" w:rsidRDefault="00AF10A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16.9067</w:t>
            </w:r>
          </w:p>
        </w:tc>
      </w:tr>
      <w:tr w:rsidR="00E533AD" w14:paraId="47B9FE82" w14:textId="77777777" w:rsidTr="00E533AD">
        <w:tc>
          <w:tcPr>
            <w:tcW w:w="2337" w:type="dxa"/>
          </w:tcPr>
          <w:p w14:paraId="63D04206" w14:textId="412FC93C" w:rsidR="00E533AD" w:rsidRDefault="00AF10A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2.5658</w:t>
            </w:r>
          </w:p>
        </w:tc>
        <w:tc>
          <w:tcPr>
            <w:tcW w:w="2337" w:type="dxa"/>
          </w:tcPr>
          <w:p w14:paraId="4781DAD6" w14:textId="57E7E5E4" w:rsidR="00E533AD" w:rsidRDefault="00AF10A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16.9067</w:t>
            </w:r>
          </w:p>
        </w:tc>
        <w:tc>
          <w:tcPr>
            <w:tcW w:w="2338" w:type="dxa"/>
          </w:tcPr>
          <w:p w14:paraId="5BB52AD8" w14:textId="6632C01A" w:rsidR="00E533AD" w:rsidRDefault="00AF10A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2.0022</w:t>
            </w:r>
          </w:p>
        </w:tc>
        <w:tc>
          <w:tcPr>
            <w:tcW w:w="2338" w:type="dxa"/>
          </w:tcPr>
          <w:p w14:paraId="503977E9" w14:textId="6DAE7AD2" w:rsidR="00E533AD" w:rsidRDefault="00AF10A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4.5320</w:t>
            </w:r>
          </w:p>
        </w:tc>
      </w:tr>
      <w:tr w:rsidR="00E533AD" w14:paraId="51432504" w14:textId="77777777" w:rsidTr="00E533AD">
        <w:tc>
          <w:tcPr>
            <w:tcW w:w="2337" w:type="dxa"/>
          </w:tcPr>
          <w:p w14:paraId="4565AB66" w14:textId="24E5027B" w:rsidR="00E533AD" w:rsidRDefault="00AF10A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2.0022</w:t>
            </w:r>
          </w:p>
        </w:tc>
        <w:tc>
          <w:tcPr>
            <w:tcW w:w="2337" w:type="dxa"/>
          </w:tcPr>
          <w:p w14:paraId="686D50A7" w14:textId="4C959367" w:rsidR="00E533AD" w:rsidRDefault="00AF10A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4.</w:t>
            </w:r>
            <w:r w:rsidR="00D00610">
              <w:rPr>
                <w:rFonts w:eastAsiaTheme="minorEastAsia"/>
              </w:rPr>
              <w:t>5320</w:t>
            </w:r>
          </w:p>
        </w:tc>
        <w:tc>
          <w:tcPr>
            <w:tcW w:w="2338" w:type="dxa"/>
          </w:tcPr>
          <w:p w14:paraId="44BC0663" w14:textId="5D8E5E5B" w:rsidR="00E533AD" w:rsidRDefault="00D0061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1.6908</w:t>
            </w:r>
          </w:p>
        </w:tc>
        <w:tc>
          <w:tcPr>
            <w:tcW w:w="2338" w:type="dxa"/>
          </w:tcPr>
          <w:p w14:paraId="7C4DD722" w14:textId="0B571FF6" w:rsidR="00E533AD" w:rsidRDefault="00D0061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1.1046</w:t>
            </w:r>
          </w:p>
        </w:tc>
      </w:tr>
      <w:tr w:rsidR="00E533AD" w14:paraId="3417FADC" w14:textId="77777777" w:rsidTr="00E533AD">
        <w:tc>
          <w:tcPr>
            <w:tcW w:w="2337" w:type="dxa"/>
          </w:tcPr>
          <w:p w14:paraId="17EFF96D" w14:textId="03CDB935" w:rsidR="00E533AD" w:rsidRDefault="00D0061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1.6908</w:t>
            </w:r>
          </w:p>
        </w:tc>
        <w:tc>
          <w:tcPr>
            <w:tcW w:w="2337" w:type="dxa"/>
          </w:tcPr>
          <w:p w14:paraId="6C407E72" w14:textId="2EA446D2" w:rsidR="00E533AD" w:rsidRDefault="00D0061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1.1046</w:t>
            </w:r>
          </w:p>
        </w:tc>
        <w:tc>
          <w:tcPr>
            <w:tcW w:w="2338" w:type="dxa"/>
          </w:tcPr>
          <w:p w14:paraId="013FCFEF" w14:textId="5E8EEE6C" w:rsidR="00E533AD" w:rsidRDefault="00D0061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1.5464</w:t>
            </w:r>
          </w:p>
        </w:tc>
        <w:tc>
          <w:tcPr>
            <w:tcW w:w="2338" w:type="dxa"/>
          </w:tcPr>
          <w:p w14:paraId="0818A253" w14:textId="463A2443" w:rsidR="00E533AD" w:rsidRDefault="00D0061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0.2054</w:t>
            </w:r>
          </w:p>
        </w:tc>
      </w:tr>
      <w:tr w:rsidR="00E533AD" w14:paraId="7CECE697" w14:textId="77777777" w:rsidTr="00E533AD">
        <w:tc>
          <w:tcPr>
            <w:tcW w:w="2337" w:type="dxa"/>
          </w:tcPr>
          <w:p w14:paraId="16FF8B73" w14:textId="2406D670" w:rsidR="00E533AD" w:rsidRDefault="00D0061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1.5464</w:t>
            </w:r>
          </w:p>
        </w:tc>
        <w:tc>
          <w:tcPr>
            <w:tcW w:w="2337" w:type="dxa"/>
          </w:tcPr>
          <w:p w14:paraId="64957B7A" w14:textId="011A3167" w:rsidR="00E533AD" w:rsidRDefault="00D0061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0.2054</w:t>
            </w:r>
          </w:p>
        </w:tc>
        <w:tc>
          <w:tcPr>
            <w:tcW w:w="2338" w:type="dxa"/>
          </w:tcPr>
          <w:p w14:paraId="55AEDE75" w14:textId="5CFDE7AC" w:rsidR="00E533AD" w:rsidRDefault="00D0061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1.5041</w:t>
            </w:r>
          </w:p>
        </w:tc>
        <w:tc>
          <w:tcPr>
            <w:tcW w:w="2338" w:type="dxa"/>
          </w:tcPr>
          <w:p w14:paraId="30991CA6" w14:textId="76AA0467" w:rsidR="00E533AD" w:rsidRDefault="00D00610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0.0165</w:t>
            </w:r>
          </w:p>
        </w:tc>
      </w:tr>
    </w:tbl>
    <w:p w14:paraId="63F9151D" w14:textId="27FD36E0" w:rsidR="00275C16" w:rsidRDefault="00D00610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Code:</w:t>
      </w:r>
    </w:p>
    <w:p w14:paraId="2F8D2C0C" w14:textId="77777777" w:rsidR="00B66AD8" w:rsidRPr="00B66AD8" w:rsidRDefault="00B66AD8" w:rsidP="00B66AD8">
      <w:pPr>
        <w:pStyle w:val="ListBullet"/>
        <w:rPr>
          <w:rFonts w:eastAsiaTheme="minorEastAsia"/>
        </w:rPr>
      </w:pPr>
      <w:r w:rsidRPr="00B66AD8">
        <w:rPr>
          <w:rFonts w:eastAsiaTheme="minorEastAsia"/>
        </w:rPr>
        <w:t>from math import sin</w:t>
      </w:r>
    </w:p>
    <w:p w14:paraId="55DF85BA" w14:textId="77777777" w:rsidR="00B66AD8" w:rsidRPr="00B66AD8" w:rsidRDefault="00B66AD8" w:rsidP="00B66AD8">
      <w:pPr>
        <w:pStyle w:val="ListBullet"/>
        <w:rPr>
          <w:rFonts w:eastAsiaTheme="minorEastAsia"/>
        </w:rPr>
      </w:pPr>
      <w:r w:rsidRPr="00B66AD8">
        <w:rPr>
          <w:rFonts w:eastAsiaTheme="minorEastAsia"/>
        </w:rPr>
        <w:t>def newton(</w:t>
      </w:r>
      <w:proofErr w:type="spellStart"/>
      <w:r w:rsidRPr="00B66AD8">
        <w:rPr>
          <w:rFonts w:eastAsiaTheme="minorEastAsia"/>
        </w:rPr>
        <w:t>fn,dfn,x,tol,maxiter</w:t>
      </w:r>
      <w:proofErr w:type="spellEnd"/>
      <w:r w:rsidRPr="00B66AD8">
        <w:rPr>
          <w:rFonts w:eastAsiaTheme="minorEastAsia"/>
        </w:rPr>
        <w:t>):</w:t>
      </w:r>
    </w:p>
    <w:p w14:paraId="7B1A0157" w14:textId="77777777" w:rsidR="00B66AD8" w:rsidRPr="00B66AD8" w:rsidRDefault="00B66AD8" w:rsidP="00B66AD8">
      <w:pPr>
        <w:pStyle w:val="ListBullet"/>
        <w:rPr>
          <w:rFonts w:eastAsiaTheme="minorEastAsia"/>
        </w:rPr>
      </w:pPr>
      <w:r w:rsidRPr="00B66AD8">
        <w:rPr>
          <w:rFonts w:eastAsiaTheme="minorEastAsia"/>
        </w:rPr>
        <w:t xml:space="preserve">    for </w:t>
      </w:r>
      <w:proofErr w:type="spellStart"/>
      <w:r w:rsidRPr="00B66AD8">
        <w:rPr>
          <w:rFonts w:eastAsiaTheme="minorEastAsia"/>
        </w:rPr>
        <w:t>i</w:t>
      </w:r>
      <w:proofErr w:type="spellEnd"/>
      <w:r w:rsidRPr="00B66AD8">
        <w:rPr>
          <w:rFonts w:eastAsiaTheme="minorEastAsia"/>
        </w:rPr>
        <w:t xml:space="preserve"> in range(</w:t>
      </w:r>
      <w:proofErr w:type="spellStart"/>
      <w:r w:rsidRPr="00B66AD8">
        <w:rPr>
          <w:rFonts w:eastAsiaTheme="minorEastAsia"/>
        </w:rPr>
        <w:t>maxiter</w:t>
      </w:r>
      <w:proofErr w:type="spellEnd"/>
      <w:r w:rsidRPr="00B66AD8">
        <w:rPr>
          <w:rFonts w:eastAsiaTheme="minorEastAsia"/>
        </w:rPr>
        <w:t>):</w:t>
      </w:r>
    </w:p>
    <w:p w14:paraId="2FB25F77" w14:textId="77777777" w:rsidR="00B66AD8" w:rsidRPr="00B66AD8" w:rsidRDefault="00B66AD8" w:rsidP="00B66AD8">
      <w:pPr>
        <w:pStyle w:val="ListBullet"/>
        <w:rPr>
          <w:rFonts w:eastAsiaTheme="minorEastAsia"/>
        </w:rPr>
      </w:pPr>
      <w:r w:rsidRPr="00B66AD8">
        <w:rPr>
          <w:rFonts w:eastAsiaTheme="minorEastAsia"/>
        </w:rPr>
        <w:t xml:space="preserve">        </w:t>
      </w:r>
      <w:proofErr w:type="spellStart"/>
      <w:r w:rsidRPr="00B66AD8">
        <w:rPr>
          <w:rFonts w:eastAsiaTheme="minorEastAsia"/>
        </w:rPr>
        <w:t>xnew</w:t>
      </w:r>
      <w:proofErr w:type="spellEnd"/>
      <w:r w:rsidRPr="00B66AD8">
        <w:rPr>
          <w:rFonts w:eastAsiaTheme="minorEastAsia"/>
        </w:rPr>
        <w:t xml:space="preserve"> = x - </w:t>
      </w:r>
      <w:proofErr w:type="spellStart"/>
      <w:r w:rsidRPr="00B66AD8">
        <w:rPr>
          <w:rFonts w:eastAsiaTheme="minorEastAsia"/>
        </w:rPr>
        <w:t>fn</w:t>
      </w:r>
      <w:proofErr w:type="spellEnd"/>
      <w:r w:rsidRPr="00B66AD8">
        <w:rPr>
          <w:rFonts w:eastAsiaTheme="minorEastAsia"/>
        </w:rPr>
        <w:t>(x)/</w:t>
      </w:r>
      <w:proofErr w:type="spellStart"/>
      <w:r w:rsidRPr="00B66AD8">
        <w:rPr>
          <w:rFonts w:eastAsiaTheme="minorEastAsia"/>
        </w:rPr>
        <w:t>dfn</w:t>
      </w:r>
      <w:proofErr w:type="spellEnd"/>
      <w:r w:rsidRPr="00B66AD8">
        <w:rPr>
          <w:rFonts w:eastAsiaTheme="minorEastAsia"/>
        </w:rPr>
        <w:t>(x)</w:t>
      </w:r>
    </w:p>
    <w:p w14:paraId="6905319E" w14:textId="77777777" w:rsidR="00B66AD8" w:rsidRPr="00B66AD8" w:rsidRDefault="00B66AD8" w:rsidP="00B66AD8">
      <w:pPr>
        <w:pStyle w:val="ListBullet"/>
        <w:rPr>
          <w:rFonts w:eastAsiaTheme="minorEastAsia"/>
        </w:rPr>
      </w:pPr>
      <w:r w:rsidRPr="00B66AD8">
        <w:rPr>
          <w:rFonts w:eastAsiaTheme="minorEastAsia"/>
        </w:rPr>
        <w:t xml:space="preserve">        if abs(</w:t>
      </w:r>
      <w:proofErr w:type="spellStart"/>
      <w:r w:rsidRPr="00B66AD8">
        <w:rPr>
          <w:rFonts w:eastAsiaTheme="minorEastAsia"/>
        </w:rPr>
        <w:t>xnew</w:t>
      </w:r>
      <w:proofErr w:type="spellEnd"/>
      <w:r w:rsidRPr="00B66AD8">
        <w:rPr>
          <w:rFonts w:eastAsiaTheme="minorEastAsia"/>
        </w:rPr>
        <w:t>-x)&lt;</w:t>
      </w:r>
      <w:proofErr w:type="spellStart"/>
      <w:r w:rsidRPr="00B66AD8">
        <w:rPr>
          <w:rFonts w:eastAsiaTheme="minorEastAsia"/>
        </w:rPr>
        <w:t>tol</w:t>
      </w:r>
      <w:proofErr w:type="spellEnd"/>
      <w:r w:rsidRPr="00B66AD8">
        <w:rPr>
          <w:rFonts w:eastAsiaTheme="minorEastAsia"/>
        </w:rPr>
        <w:t xml:space="preserve">:                          </w:t>
      </w:r>
    </w:p>
    <w:p w14:paraId="074D6EFE" w14:textId="77777777" w:rsidR="00B66AD8" w:rsidRPr="00B66AD8" w:rsidRDefault="00B66AD8" w:rsidP="00B66AD8">
      <w:pPr>
        <w:pStyle w:val="ListBullet"/>
        <w:rPr>
          <w:rFonts w:eastAsiaTheme="minorEastAsia"/>
        </w:rPr>
      </w:pPr>
      <w:r w:rsidRPr="00B66AD8">
        <w:rPr>
          <w:rFonts w:eastAsiaTheme="minorEastAsia"/>
        </w:rPr>
        <w:lastRenderedPageBreak/>
        <w:t xml:space="preserve">            break</w:t>
      </w:r>
    </w:p>
    <w:p w14:paraId="40A7ABAA" w14:textId="77777777" w:rsidR="00B66AD8" w:rsidRPr="00B66AD8" w:rsidRDefault="00B66AD8" w:rsidP="00B66AD8">
      <w:pPr>
        <w:pStyle w:val="ListBullet"/>
        <w:rPr>
          <w:rFonts w:eastAsiaTheme="minorEastAsia"/>
        </w:rPr>
      </w:pPr>
      <w:r w:rsidRPr="00B66AD8">
        <w:rPr>
          <w:rFonts w:eastAsiaTheme="minorEastAsia"/>
        </w:rPr>
        <w:t xml:space="preserve">        x = </w:t>
      </w:r>
      <w:proofErr w:type="spellStart"/>
      <w:r w:rsidRPr="00B66AD8">
        <w:rPr>
          <w:rFonts w:eastAsiaTheme="minorEastAsia"/>
        </w:rPr>
        <w:t>xnew</w:t>
      </w:r>
      <w:proofErr w:type="spellEnd"/>
    </w:p>
    <w:p w14:paraId="7B7164BB" w14:textId="77777777" w:rsidR="00B66AD8" w:rsidRPr="00B66AD8" w:rsidRDefault="00B66AD8" w:rsidP="00B66AD8">
      <w:pPr>
        <w:pStyle w:val="ListBullet"/>
        <w:rPr>
          <w:rFonts w:eastAsiaTheme="minorEastAsia"/>
        </w:rPr>
      </w:pPr>
      <w:r w:rsidRPr="00B66AD8">
        <w:rPr>
          <w:rFonts w:eastAsiaTheme="minorEastAsia"/>
        </w:rPr>
        <w:t xml:space="preserve">    return </w:t>
      </w:r>
      <w:proofErr w:type="spellStart"/>
      <w:r w:rsidRPr="00B66AD8">
        <w:rPr>
          <w:rFonts w:eastAsiaTheme="minorEastAsia"/>
        </w:rPr>
        <w:t>xnew</w:t>
      </w:r>
      <w:proofErr w:type="spellEnd"/>
      <w:r w:rsidRPr="00B66AD8">
        <w:rPr>
          <w:rFonts w:eastAsiaTheme="minorEastAsia"/>
        </w:rPr>
        <w:t xml:space="preserve">, </w:t>
      </w:r>
      <w:proofErr w:type="spellStart"/>
      <w:r w:rsidRPr="00B66AD8">
        <w:rPr>
          <w:rFonts w:eastAsiaTheme="minorEastAsia"/>
        </w:rPr>
        <w:t>i</w:t>
      </w:r>
      <w:proofErr w:type="spellEnd"/>
    </w:p>
    <w:p w14:paraId="4832612E" w14:textId="77777777" w:rsidR="00B66AD8" w:rsidRPr="00B66AD8" w:rsidRDefault="00B66AD8" w:rsidP="00B66AD8">
      <w:pPr>
        <w:pStyle w:val="ListBullet"/>
        <w:rPr>
          <w:rFonts w:eastAsiaTheme="minorEastAsia"/>
        </w:rPr>
      </w:pPr>
    </w:p>
    <w:p w14:paraId="4FC6F64E" w14:textId="77777777" w:rsidR="00B66AD8" w:rsidRPr="00B66AD8" w:rsidRDefault="00B66AD8" w:rsidP="00B66AD8">
      <w:pPr>
        <w:pStyle w:val="ListBullet"/>
        <w:rPr>
          <w:rFonts w:eastAsiaTheme="minorEastAsia"/>
        </w:rPr>
      </w:pPr>
      <w:r w:rsidRPr="00B66AD8">
        <w:rPr>
          <w:rFonts w:eastAsiaTheme="minorEastAsia"/>
        </w:rPr>
        <w:t>y = lambda x: 2*x**3-9.5*x+7.5</w:t>
      </w:r>
    </w:p>
    <w:p w14:paraId="1EE3EAF3" w14:textId="77777777" w:rsidR="00B66AD8" w:rsidRPr="00B66AD8" w:rsidRDefault="00B66AD8" w:rsidP="00B66AD8">
      <w:pPr>
        <w:pStyle w:val="ListBullet"/>
        <w:rPr>
          <w:rFonts w:eastAsiaTheme="minorEastAsia"/>
        </w:rPr>
      </w:pPr>
      <w:proofErr w:type="spellStart"/>
      <w:r w:rsidRPr="00B66AD8">
        <w:rPr>
          <w:rFonts w:eastAsiaTheme="minorEastAsia"/>
        </w:rPr>
        <w:t>dy</w:t>
      </w:r>
      <w:proofErr w:type="spellEnd"/>
      <w:r w:rsidRPr="00B66AD8">
        <w:rPr>
          <w:rFonts w:eastAsiaTheme="minorEastAsia"/>
        </w:rPr>
        <w:t xml:space="preserve"> = lambda x : 6*x**2-9.5</w:t>
      </w:r>
    </w:p>
    <w:p w14:paraId="28B9333C" w14:textId="77777777" w:rsidR="00B66AD8" w:rsidRPr="00B66AD8" w:rsidRDefault="00B66AD8" w:rsidP="00B66AD8">
      <w:pPr>
        <w:pStyle w:val="ListBullet"/>
        <w:rPr>
          <w:rFonts w:eastAsiaTheme="minorEastAsia"/>
        </w:rPr>
      </w:pPr>
    </w:p>
    <w:p w14:paraId="63EF5F29" w14:textId="77777777" w:rsidR="00B66AD8" w:rsidRPr="00B66AD8" w:rsidRDefault="00B66AD8" w:rsidP="00B66AD8">
      <w:pPr>
        <w:pStyle w:val="ListBullet"/>
        <w:rPr>
          <w:rFonts w:eastAsiaTheme="minorEastAsia"/>
        </w:rPr>
      </w:pPr>
      <w:r w:rsidRPr="00B66AD8">
        <w:rPr>
          <w:rFonts w:eastAsiaTheme="minorEastAsia"/>
        </w:rPr>
        <w:t xml:space="preserve">x, n = newton(y, </w:t>
      </w:r>
      <w:proofErr w:type="spellStart"/>
      <w:r w:rsidRPr="00B66AD8">
        <w:rPr>
          <w:rFonts w:eastAsiaTheme="minorEastAsia"/>
        </w:rPr>
        <w:t>dy</w:t>
      </w:r>
      <w:proofErr w:type="spellEnd"/>
      <w:r w:rsidRPr="00B66AD8">
        <w:rPr>
          <w:rFonts w:eastAsiaTheme="minorEastAsia"/>
        </w:rPr>
        <w:t>, 5, 0.0001, 100)</w:t>
      </w:r>
    </w:p>
    <w:p w14:paraId="382F0338" w14:textId="542E1717" w:rsidR="00B66AD8" w:rsidRDefault="00B66AD8" w:rsidP="00B66AD8">
      <w:pPr>
        <w:pStyle w:val="ListBullet"/>
        <w:numPr>
          <w:ilvl w:val="0"/>
          <w:numId w:val="0"/>
        </w:numPr>
        <w:rPr>
          <w:rFonts w:eastAsiaTheme="minorEastAsia"/>
        </w:rPr>
      </w:pPr>
      <w:r w:rsidRPr="00B66AD8">
        <w:rPr>
          <w:rFonts w:eastAsiaTheme="minorEastAsia"/>
        </w:rPr>
        <w:t>print('the root is %.3f at %d iterations.'%(</w:t>
      </w:r>
      <w:proofErr w:type="spellStart"/>
      <w:r w:rsidRPr="00B66AD8">
        <w:rPr>
          <w:rFonts w:eastAsiaTheme="minorEastAsia"/>
        </w:rPr>
        <w:t>x,n</w:t>
      </w:r>
      <w:proofErr w:type="spellEnd"/>
      <w:r w:rsidRPr="00B66AD8">
        <w:rPr>
          <w:rFonts w:eastAsiaTheme="minorEastAsia"/>
        </w:rPr>
        <w:t>))</w:t>
      </w:r>
    </w:p>
    <w:p w14:paraId="07389E35" w14:textId="4BA79D05" w:rsidR="00B66AD8" w:rsidRDefault="00B66AD8" w:rsidP="00B66AD8">
      <w:pPr>
        <w:pStyle w:val="ListBullet"/>
        <w:numPr>
          <w:ilvl w:val="0"/>
          <w:numId w:val="0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Output:</w:t>
      </w:r>
    </w:p>
    <w:p w14:paraId="690A4F8C" w14:textId="77777777" w:rsidR="00B66AD8" w:rsidRPr="00B66AD8" w:rsidRDefault="00B66AD8" w:rsidP="00B66AD8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B66AD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the root is 1.500 at 7 iterations.</w:t>
      </w:r>
    </w:p>
    <w:p w14:paraId="783FA81F" w14:textId="77777777" w:rsidR="00B66AD8" w:rsidRPr="00B66AD8" w:rsidRDefault="00B66AD8" w:rsidP="00B66AD8">
      <w:pPr>
        <w:pStyle w:val="ListBullet"/>
        <w:numPr>
          <w:ilvl w:val="0"/>
          <w:numId w:val="0"/>
        </w:numPr>
        <w:rPr>
          <w:rFonts w:eastAsiaTheme="minorEastAsia"/>
        </w:rPr>
      </w:pPr>
    </w:p>
    <w:p w14:paraId="75D3D92E" w14:textId="77777777" w:rsidR="00232664" w:rsidRDefault="00232664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  <w:u w:val="single"/>
        </w:rPr>
      </w:pPr>
    </w:p>
    <w:p w14:paraId="5B3FC141" w14:textId="20E97F83" w:rsidR="004F3C87" w:rsidRPr="00232664" w:rsidRDefault="004F3C87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Question 3: </w:t>
      </w:r>
      <w:r w:rsidR="00372B31">
        <w:rPr>
          <w:rFonts w:eastAsiaTheme="minorEastAsia"/>
          <w:b/>
          <w:bCs/>
        </w:rPr>
        <w:t>Find the root of the following equation</w:t>
      </w:r>
    </w:p>
    <w:p w14:paraId="37E5CB15" w14:textId="6C2EE6B1" w:rsidR="00671CF3" w:rsidRPr="00852674" w:rsidRDefault="006C127A" w:rsidP="00254E69">
      <w:pPr>
        <w:pStyle w:val="ListBullet"/>
        <w:numPr>
          <w:ilvl w:val="0"/>
          <w:numId w:val="0"/>
        </w:num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-si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-4</m:t>
          </m:r>
          <m:r>
            <m:rPr>
              <m:sty m:val="bi"/>
            </m:rPr>
            <w:rPr>
              <w:rFonts w:ascii="Cambria Math" w:eastAsiaTheme="minorEastAsia" w:hAnsi="Cambria Math"/>
            </w:rPr>
            <m:t>x+1</m:t>
          </m:r>
        </m:oMath>
      </m:oMathPara>
    </w:p>
    <w:p w14:paraId="5E54F2DC" w14:textId="1EAB8F90" w:rsidR="00852674" w:rsidRDefault="00852674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Graph:</w:t>
      </w:r>
    </w:p>
    <w:p w14:paraId="36AF55FD" w14:textId="619E277E" w:rsidR="00852674" w:rsidRPr="00852674" w:rsidRDefault="00F60A94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0B5DF959" wp14:editId="2F338660">
            <wp:extent cx="5005705" cy="33248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2069" w14:textId="77777777" w:rsidR="00622F0F" w:rsidRPr="00D221E4" w:rsidRDefault="00622F0F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>REGULA FALSI METHOD:</w:t>
      </w:r>
    </w:p>
    <w:p w14:paraId="77914232" w14:textId="77777777" w:rsidR="00622F0F" w:rsidRDefault="00BA5D23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07FA5" w14:paraId="3E30F7B2" w14:textId="77777777" w:rsidTr="00A07FA5">
        <w:tc>
          <w:tcPr>
            <w:tcW w:w="1558" w:type="dxa"/>
          </w:tcPr>
          <w:p w14:paraId="4CD889CE" w14:textId="2E6807F0" w:rsidR="00A07FA5" w:rsidRDefault="00B66AD8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First Initial guess(a)</w:t>
            </w:r>
          </w:p>
        </w:tc>
        <w:tc>
          <w:tcPr>
            <w:tcW w:w="1558" w:type="dxa"/>
          </w:tcPr>
          <w:p w14:paraId="2A2B713D" w14:textId="761DFE8D" w:rsidR="00A07FA5" w:rsidRDefault="00B66AD8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Second initial guess(</w:t>
            </w:r>
            <w:r w:rsidR="007D42CB">
              <w:rPr>
                <w:rFonts w:eastAsiaTheme="minorEastAsia"/>
              </w:rPr>
              <w:t>b)</w:t>
            </w:r>
          </w:p>
        </w:tc>
        <w:tc>
          <w:tcPr>
            <w:tcW w:w="1558" w:type="dxa"/>
          </w:tcPr>
          <w:p w14:paraId="5FA3FCFC" w14:textId="10518AC0" w:rsidR="00A07FA5" w:rsidRDefault="007D42CB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F(a)</w:t>
            </w:r>
          </w:p>
        </w:tc>
        <w:tc>
          <w:tcPr>
            <w:tcW w:w="1558" w:type="dxa"/>
          </w:tcPr>
          <w:p w14:paraId="312D48DB" w14:textId="30E6C4AB" w:rsidR="00A07FA5" w:rsidRDefault="007D42CB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F(b)</w:t>
            </w:r>
          </w:p>
        </w:tc>
        <w:tc>
          <w:tcPr>
            <w:tcW w:w="1559" w:type="dxa"/>
          </w:tcPr>
          <w:p w14:paraId="3150D652" w14:textId="5ABD8F5F" w:rsidR="00A07FA5" w:rsidRDefault="007D42CB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C=(</w:t>
            </w:r>
            <w:proofErr w:type="spellStart"/>
            <w:r>
              <w:rPr>
                <w:rFonts w:eastAsiaTheme="minorEastAsia"/>
              </w:rPr>
              <w:t>af</w:t>
            </w:r>
            <w:proofErr w:type="spellEnd"/>
            <w:r>
              <w:rPr>
                <w:rFonts w:eastAsiaTheme="minorEastAsia"/>
              </w:rPr>
              <w:t>(b)-bf(</w:t>
            </w:r>
            <w:r w:rsidR="00E50576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))/f(b)-f(a)</w:t>
            </w:r>
          </w:p>
        </w:tc>
        <w:tc>
          <w:tcPr>
            <w:tcW w:w="1559" w:type="dxa"/>
          </w:tcPr>
          <w:p w14:paraId="053ADCB0" w14:textId="38FF2AF1" w:rsidR="00A07FA5" w:rsidRDefault="007D42CB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F(c)</w:t>
            </w:r>
          </w:p>
        </w:tc>
      </w:tr>
      <w:tr w:rsidR="00A07FA5" w14:paraId="7846C68A" w14:textId="77777777" w:rsidTr="00A07FA5">
        <w:tc>
          <w:tcPr>
            <w:tcW w:w="1558" w:type="dxa"/>
          </w:tcPr>
          <w:p w14:paraId="779B447F" w14:textId="248FF610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58" w:type="dxa"/>
          </w:tcPr>
          <w:p w14:paraId="1A9FBE5D" w14:textId="41DF927D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14:paraId="7D56C3EF" w14:textId="3903949C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14:paraId="04A792FA" w14:textId="62AF1293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-2.7080</w:t>
            </w:r>
          </w:p>
        </w:tc>
        <w:tc>
          <w:tcPr>
            <w:tcW w:w="1559" w:type="dxa"/>
          </w:tcPr>
          <w:p w14:paraId="2BBE2AB5" w14:textId="2CA8A811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0.2696</w:t>
            </w:r>
          </w:p>
        </w:tc>
        <w:tc>
          <w:tcPr>
            <w:tcW w:w="1559" w:type="dxa"/>
          </w:tcPr>
          <w:p w14:paraId="397929D6" w14:textId="63D8A80A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-0.0769</w:t>
            </w:r>
          </w:p>
        </w:tc>
      </w:tr>
      <w:tr w:rsidR="00A07FA5" w14:paraId="6F68C101" w14:textId="77777777" w:rsidTr="00A07FA5">
        <w:tc>
          <w:tcPr>
            <w:tcW w:w="1558" w:type="dxa"/>
          </w:tcPr>
          <w:p w14:paraId="4E3B8721" w14:textId="09B383B8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58" w:type="dxa"/>
          </w:tcPr>
          <w:p w14:paraId="5CBBE583" w14:textId="2571E3A7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0.2696</w:t>
            </w:r>
          </w:p>
        </w:tc>
        <w:tc>
          <w:tcPr>
            <w:tcW w:w="1558" w:type="dxa"/>
          </w:tcPr>
          <w:p w14:paraId="2F60BB57" w14:textId="1D373531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14:paraId="2CFFCFE6" w14:textId="0AB6842F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-0.0769</w:t>
            </w:r>
          </w:p>
        </w:tc>
        <w:tc>
          <w:tcPr>
            <w:tcW w:w="1559" w:type="dxa"/>
          </w:tcPr>
          <w:p w14:paraId="6CD7757B" w14:textId="3CC01886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0.2504</w:t>
            </w:r>
          </w:p>
        </w:tc>
        <w:tc>
          <w:tcPr>
            <w:tcW w:w="1559" w:type="dxa"/>
          </w:tcPr>
          <w:p w14:paraId="20C2E21A" w14:textId="3FED6DA0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-0.00032</w:t>
            </w:r>
          </w:p>
        </w:tc>
      </w:tr>
      <w:tr w:rsidR="00A07FA5" w14:paraId="3F0D321F" w14:textId="77777777" w:rsidTr="00A07FA5">
        <w:tc>
          <w:tcPr>
            <w:tcW w:w="1558" w:type="dxa"/>
          </w:tcPr>
          <w:p w14:paraId="20C14118" w14:textId="129379DB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58" w:type="dxa"/>
          </w:tcPr>
          <w:p w14:paraId="30EB07C4" w14:textId="670856CD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0.2504</w:t>
            </w:r>
          </w:p>
        </w:tc>
        <w:tc>
          <w:tcPr>
            <w:tcW w:w="1558" w:type="dxa"/>
          </w:tcPr>
          <w:p w14:paraId="4395C012" w14:textId="45F6EF55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14:paraId="62F65285" w14:textId="2C1049BA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-0.00032</w:t>
            </w:r>
          </w:p>
        </w:tc>
        <w:tc>
          <w:tcPr>
            <w:tcW w:w="1559" w:type="dxa"/>
          </w:tcPr>
          <w:p w14:paraId="1EC8AC4F" w14:textId="58B49C2B" w:rsidR="00A07FA5" w:rsidRDefault="004D1462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0.2503</w:t>
            </w:r>
          </w:p>
        </w:tc>
        <w:tc>
          <w:tcPr>
            <w:tcW w:w="1559" w:type="dxa"/>
          </w:tcPr>
          <w:p w14:paraId="13870D12" w14:textId="173D60D7" w:rsidR="00A07FA5" w:rsidRDefault="00AB4939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-0.000001</w:t>
            </w:r>
          </w:p>
        </w:tc>
      </w:tr>
      <w:tr w:rsidR="00A07FA5" w14:paraId="7D33341F" w14:textId="77777777" w:rsidTr="00A07FA5">
        <w:tc>
          <w:tcPr>
            <w:tcW w:w="1558" w:type="dxa"/>
          </w:tcPr>
          <w:p w14:paraId="7848AD25" w14:textId="28B8C98F" w:rsidR="00A07FA5" w:rsidRDefault="00AB4939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58" w:type="dxa"/>
          </w:tcPr>
          <w:p w14:paraId="17275523" w14:textId="5080B5A0" w:rsidR="00A07FA5" w:rsidRDefault="00AB4939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0.2503</w:t>
            </w:r>
          </w:p>
        </w:tc>
        <w:tc>
          <w:tcPr>
            <w:tcW w:w="1558" w:type="dxa"/>
          </w:tcPr>
          <w:p w14:paraId="5AF9DA62" w14:textId="74C49EB4" w:rsidR="00A07FA5" w:rsidRDefault="00AB4939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14:paraId="3E3BC40F" w14:textId="3F088F16" w:rsidR="00A07FA5" w:rsidRDefault="00AB4939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-0.000001</w:t>
            </w:r>
          </w:p>
        </w:tc>
        <w:tc>
          <w:tcPr>
            <w:tcW w:w="1559" w:type="dxa"/>
          </w:tcPr>
          <w:p w14:paraId="15DD40DA" w14:textId="4894600A" w:rsidR="00A07FA5" w:rsidRDefault="00AB4939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0.2503</w:t>
            </w:r>
          </w:p>
        </w:tc>
        <w:tc>
          <w:tcPr>
            <w:tcW w:w="1559" w:type="dxa"/>
          </w:tcPr>
          <w:p w14:paraId="640DB705" w14:textId="16AFB50B" w:rsidR="00A07FA5" w:rsidRDefault="00AB4939" w:rsidP="00254E69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5BA7F87A" w14:textId="0658B7DC" w:rsidR="006D3EB3" w:rsidRDefault="00AB4939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Code:</w:t>
      </w:r>
    </w:p>
    <w:p w14:paraId="381ABC57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>from math import sin</w:t>
      </w:r>
    </w:p>
    <w:p w14:paraId="74B82840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def </w:t>
      </w:r>
      <w:proofErr w:type="spellStart"/>
      <w:r w:rsidRPr="00AB4939">
        <w:rPr>
          <w:rFonts w:eastAsiaTheme="minorEastAsia"/>
        </w:rPr>
        <w:t>reg_falsi</w:t>
      </w:r>
      <w:proofErr w:type="spellEnd"/>
      <w:r w:rsidRPr="00AB4939">
        <w:rPr>
          <w:rFonts w:eastAsiaTheme="minorEastAsia"/>
        </w:rPr>
        <w:t>(f,x1,x2,tol=1.0e-6,maxfpos=100):</w:t>
      </w:r>
    </w:p>
    <w:p w14:paraId="57ED0680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    </w:t>
      </w:r>
    </w:p>
    <w:p w14:paraId="3B1F4207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    if f(x1) * f(x2)&lt;0:</w:t>
      </w:r>
    </w:p>
    <w:p w14:paraId="3934E51A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        for </w:t>
      </w:r>
      <w:proofErr w:type="spellStart"/>
      <w:r w:rsidRPr="00AB4939">
        <w:rPr>
          <w:rFonts w:eastAsiaTheme="minorEastAsia"/>
        </w:rPr>
        <w:t>fpos</w:t>
      </w:r>
      <w:proofErr w:type="spellEnd"/>
      <w:r w:rsidRPr="00AB4939">
        <w:rPr>
          <w:rFonts w:eastAsiaTheme="minorEastAsia"/>
        </w:rPr>
        <w:t xml:space="preserve"> in range(1,maxfpos+1):</w:t>
      </w:r>
    </w:p>
    <w:p w14:paraId="3D45F920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            </w:t>
      </w:r>
      <w:proofErr w:type="spellStart"/>
      <w:r w:rsidRPr="00AB4939">
        <w:rPr>
          <w:rFonts w:eastAsiaTheme="minorEastAsia"/>
        </w:rPr>
        <w:t>xh</w:t>
      </w:r>
      <w:proofErr w:type="spellEnd"/>
      <w:r w:rsidRPr="00AB4939">
        <w:rPr>
          <w:rFonts w:eastAsiaTheme="minorEastAsia"/>
        </w:rPr>
        <w:t xml:space="preserve"> = x2 - (x2-x1)/(f(x2)-f(x1)) * f(x2)</w:t>
      </w:r>
    </w:p>
    <w:p w14:paraId="407322EE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            if abs(f(</w:t>
      </w:r>
      <w:proofErr w:type="spellStart"/>
      <w:r w:rsidRPr="00AB4939">
        <w:rPr>
          <w:rFonts w:eastAsiaTheme="minorEastAsia"/>
        </w:rPr>
        <w:t>xh</w:t>
      </w:r>
      <w:proofErr w:type="spellEnd"/>
      <w:r w:rsidRPr="00AB4939">
        <w:rPr>
          <w:rFonts w:eastAsiaTheme="minorEastAsia"/>
        </w:rPr>
        <w:t xml:space="preserve">)) &lt; </w:t>
      </w:r>
      <w:proofErr w:type="spellStart"/>
      <w:r w:rsidRPr="00AB4939">
        <w:rPr>
          <w:rFonts w:eastAsiaTheme="minorEastAsia"/>
        </w:rPr>
        <w:t>tol</w:t>
      </w:r>
      <w:proofErr w:type="spellEnd"/>
      <w:r w:rsidRPr="00AB4939">
        <w:rPr>
          <w:rFonts w:eastAsiaTheme="minorEastAsia"/>
        </w:rPr>
        <w:t>:</w:t>
      </w:r>
    </w:p>
    <w:p w14:paraId="1C0FEA4A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lastRenderedPageBreak/>
        <w:t xml:space="preserve">                break</w:t>
      </w:r>
    </w:p>
    <w:p w14:paraId="299BECF4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            </w:t>
      </w:r>
      <w:proofErr w:type="spellStart"/>
      <w:r w:rsidRPr="00AB4939">
        <w:rPr>
          <w:rFonts w:eastAsiaTheme="minorEastAsia"/>
        </w:rPr>
        <w:t>elif</w:t>
      </w:r>
      <w:proofErr w:type="spellEnd"/>
      <w:r w:rsidRPr="00AB4939">
        <w:rPr>
          <w:rFonts w:eastAsiaTheme="minorEastAsia"/>
        </w:rPr>
        <w:t xml:space="preserve"> f(x1) * f(</w:t>
      </w:r>
      <w:proofErr w:type="spellStart"/>
      <w:r w:rsidRPr="00AB4939">
        <w:rPr>
          <w:rFonts w:eastAsiaTheme="minorEastAsia"/>
        </w:rPr>
        <w:t>xh</w:t>
      </w:r>
      <w:proofErr w:type="spellEnd"/>
      <w:r w:rsidRPr="00AB4939">
        <w:rPr>
          <w:rFonts w:eastAsiaTheme="minorEastAsia"/>
        </w:rPr>
        <w:t>) &lt; 0:</w:t>
      </w:r>
    </w:p>
    <w:p w14:paraId="5DDE1ED6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                x2 = </w:t>
      </w:r>
      <w:proofErr w:type="spellStart"/>
      <w:r w:rsidRPr="00AB4939">
        <w:rPr>
          <w:rFonts w:eastAsiaTheme="minorEastAsia"/>
        </w:rPr>
        <w:t>xh</w:t>
      </w:r>
      <w:proofErr w:type="spellEnd"/>
    </w:p>
    <w:p w14:paraId="2D51DB8C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            else:</w:t>
      </w:r>
    </w:p>
    <w:p w14:paraId="3860619A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                x1 = </w:t>
      </w:r>
      <w:proofErr w:type="spellStart"/>
      <w:r w:rsidRPr="00AB4939">
        <w:rPr>
          <w:rFonts w:eastAsiaTheme="minorEastAsia"/>
        </w:rPr>
        <w:t>xh</w:t>
      </w:r>
      <w:proofErr w:type="spellEnd"/>
    </w:p>
    <w:p w14:paraId="648D1F52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    else:</w:t>
      </w:r>
    </w:p>
    <w:p w14:paraId="14F7667B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        print('No roots exists within the given interval')</w:t>
      </w:r>
    </w:p>
    <w:p w14:paraId="7223406B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        </w:t>
      </w:r>
    </w:p>
    <w:p w14:paraId="4D6B2A81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    return </w:t>
      </w:r>
      <w:proofErr w:type="spellStart"/>
      <w:r w:rsidRPr="00AB4939">
        <w:rPr>
          <w:rFonts w:eastAsiaTheme="minorEastAsia"/>
        </w:rPr>
        <w:t>xh</w:t>
      </w:r>
      <w:proofErr w:type="spellEnd"/>
      <w:r w:rsidRPr="00AB4939">
        <w:rPr>
          <w:rFonts w:eastAsiaTheme="minorEastAsia"/>
        </w:rPr>
        <w:t xml:space="preserve">, </w:t>
      </w:r>
      <w:proofErr w:type="spellStart"/>
      <w:r w:rsidRPr="00AB4939">
        <w:rPr>
          <w:rFonts w:eastAsiaTheme="minorEastAsia"/>
        </w:rPr>
        <w:t>fpos</w:t>
      </w:r>
      <w:proofErr w:type="spellEnd"/>
    </w:p>
    <w:p w14:paraId="234A646B" w14:textId="77777777" w:rsidR="00AB4939" w:rsidRPr="00AB4939" w:rsidRDefault="00AB4939" w:rsidP="00AB4939">
      <w:pPr>
        <w:pStyle w:val="ListBullet"/>
        <w:rPr>
          <w:rFonts w:eastAsiaTheme="minorEastAsia"/>
        </w:rPr>
      </w:pPr>
    </w:p>
    <w:p w14:paraId="77FB1045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>y = lambda x: x**2 - sin(x)**2 - 4*x + 1</w:t>
      </w:r>
    </w:p>
    <w:p w14:paraId="75AC1821" w14:textId="77777777" w:rsidR="00AB4939" w:rsidRPr="00AB4939" w:rsidRDefault="00AB4939" w:rsidP="00AB4939">
      <w:pPr>
        <w:pStyle w:val="ListBullet"/>
        <w:rPr>
          <w:rFonts w:eastAsiaTheme="minorEastAsia"/>
        </w:rPr>
      </w:pPr>
    </w:p>
    <w:p w14:paraId="6626ADEF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>x1 = float(input('enter x1: '))</w:t>
      </w:r>
    </w:p>
    <w:p w14:paraId="74EBA514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>x2 = float(input('enter x2: '))</w:t>
      </w:r>
    </w:p>
    <w:p w14:paraId="0F28E8C1" w14:textId="77777777" w:rsidR="00AB4939" w:rsidRPr="00AB4939" w:rsidRDefault="00AB4939" w:rsidP="00AB4939">
      <w:pPr>
        <w:pStyle w:val="ListBullet"/>
        <w:rPr>
          <w:rFonts w:eastAsiaTheme="minorEastAsia"/>
        </w:rPr>
      </w:pPr>
    </w:p>
    <w:p w14:paraId="2F75EA96" w14:textId="77777777" w:rsidR="00AB4939" w:rsidRPr="00AB4939" w:rsidRDefault="00AB4939" w:rsidP="00AB4939">
      <w:pPr>
        <w:pStyle w:val="ListBullet"/>
        <w:rPr>
          <w:rFonts w:eastAsiaTheme="minorEastAsia"/>
        </w:rPr>
      </w:pPr>
      <w:r w:rsidRPr="00AB4939">
        <w:rPr>
          <w:rFonts w:eastAsiaTheme="minorEastAsia"/>
        </w:rPr>
        <w:t xml:space="preserve">r, n = </w:t>
      </w:r>
      <w:proofErr w:type="spellStart"/>
      <w:r w:rsidRPr="00AB4939">
        <w:rPr>
          <w:rFonts w:eastAsiaTheme="minorEastAsia"/>
        </w:rPr>
        <w:t>reg_falsi</w:t>
      </w:r>
      <w:proofErr w:type="spellEnd"/>
      <w:r w:rsidRPr="00AB4939">
        <w:rPr>
          <w:rFonts w:eastAsiaTheme="minorEastAsia"/>
        </w:rPr>
        <w:t>(y,x1,x2)</w:t>
      </w:r>
    </w:p>
    <w:p w14:paraId="149222A5" w14:textId="1D0B6910" w:rsidR="00AB4939" w:rsidRDefault="00AB4939" w:rsidP="00AB4939">
      <w:pPr>
        <w:pStyle w:val="ListBullet"/>
        <w:numPr>
          <w:ilvl w:val="0"/>
          <w:numId w:val="0"/>
        </w:numPr>
        <w:rPr>
          <w:rFonts w:eastAsiaTheme="minorEastAsia"/>
        </w:rPr>
      </w:pPr>
      <w:r w:rsidRPr="00AB4939">
        <w:rPr>
          <w:rFonts w:eastAsiaTheme="minorEastAsia"/>
        </w:rPr>
        <w:t>print('The root = %f at %d false position'%(</w:t>
      </w:r>
      <w:proofErr w:type="spellStart"/>
      <w:r w:rsidRPr="00AB4939">
        <w:rPr>
          <w:rFonts w:eastAsiaTheme="minorEastAsia"/>
        </w:rPr>
        <w:t>r,n</w:t>
      </w:r>
      <w:proofErr w:type="spellEnd"/>
      <w:r w:rsidRPr="00AB4939">
        <w:rPr>
          <w:rFonts w:eastAsiaTheme="minorEastAsia"/>
        </w:rPr>
        <w:t>))</w:t>
      </w:r>
    </w:p>
    <w:p w14:paraId="59CA41A9" w14:textId="7AC5ED6F" w:rsidR="00AB4939" w:rsidRDefault="00AB4939" w:rsidP="00AB4939">
      <w:pPr>
        <w:pStyle w:val="ListBullet"/>
        <w:numPr>
          <w:ilvl w:val="0"/>
          <w:numId w:val="0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Output:</w:t>
      </w:r>
    </w:p>
    <w:p w14:paraId="3653142F" w14:textId="77777777" w:rsidR="00AB4939" w:rsidRPr="00AB4939" w:rsidRDefault="00AB4939" w:rsidP="00AB4939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AB4939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enter x1: 0</w:t>
      </w:r>
    </w:p>
    <w:p w14:paraId="2C3A301C" w14:textId="77777777" w:rsidR="00AB4939" w:rsidRPr="00AB4939" w:rsidRDefault="00AB4939" w:rsidP="00AB4939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AB4939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enter x2: 1</w:t>
      </w:r>
    </w:p>
    <w:p w14:paraId="4F545E44" w14:textId="77777777" w:rsidR="00AB4939" w:rsidRPr="00AB4939" w:rsidRDefault="00AB4939" w:rsidP="00AB4939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AB4939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The root = 0.250324 at 4 false </w:t>
      </w:r>
      <w:proofErr w:type="gramStart"/>
      <w:r w:rsidRPr="00AB4939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position</w:t>
      </w:r>
      <w:proofErr w:type="gramEnd"/>
    </w:p>
    <w:p w14:paraId="1632BA7B" w14:textId="77777777" w:rsidR="00AB4939" w:rsidRPr="00AB4939" w:rsidRDefault="00AB4939" w:rsidP="00AB4939">
      <w:pPr>
        <w:pStyle w:val="ListBullet"/>
        <w:numPr>
          <w:ilvl w:val="0"/>
          <w:numId w:val="0"/>
        </w:numPr>
        <w:rPr>
          <w:rFonts w:eastAsiaTheme="minorEastAsia"/>
          <w:u w:val="single"/>
        </w:rPr>
      </w:pPr>
    </w:p>
    <w:p w14:paraId="05C9BA33" w14:textId="77777777" w:rsidR="006617D1" w:rsidRPr="001A39C3" w:rsidRDefault="006324F1" w:rsidP="00254E69">
      <w:pPr>
        <w:pStyle w:val="ListBullet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</w:rPr>
        <w:t xml:space="preserve">Question 4 </w:t>
      </w:r>
      <w:r>
        <w:rPr>
          <w:rFonts w:eastAsiaTheme="minorEastAsia"/>
          <w:b/>
          <w:bCs/>
        </w:rPr>
        <w:t>Find the root of the following equation</w:t>
      </w:r>
    </w:p>
    <w:p w14:paraId="16752D46" w14:textId="77777777" w:rsidR="00A07FA5" w:rsidRDefault="007B0A14" w:rsidP="00254E69">
      <w:pPr>
        <w:pStyle w:val="ListBullet"/>
        <w:numPr>
          <w:ilvl w:val="0"/>
          <w:numId w:val="0"/>
        </w:num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-5</m:t>
          </m:r>
          <m:r>
            <m:rPr>
              <m:sty m:val="bi"/>
            </m:rPr>
            <w:rPr>
              <w:rFonts w:ascii="Cambria Math" w:eastAsiaTheme="minorEastAsia" w:hAnsi="Cambria Math"/>
            </w:rPr>
            <m:t>x+3</m:t>
          </m:r>
        </m:oMath>
      </m:oMathPara>
    </w:p>
    <w:p w14:paraId="30B2DD40" w14:textId="0FC202A7" w:rsidR="003F1533" w:rsidRDefault="003F1533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Graph:</w:t>
      </w:r>
    </w:p>
    <w:p w14:paraId="20EC8694" w14:textId="1456A4F1" w:rsidR="003F1533" w:rsidRDefault="003F1533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5B026DA4" wp14:editId="07352059">
            <wp:extent cx="4899660" cy="332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8AEC" w14:textId="0AE28FCA" w:rsidR="005479F5" w:rsidRDefault="005479F5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SEACENT METHOD:</w:t>
      </w:r>
    </w:p>
    <w:p w14:paraId="30E1468B" w14:textId="77777777" w:rsidR="00BF09F2" w:rsidRDefault="00BF09F2" w:rsidP="00254E69">
      <w:pPr>
        <w:pStyle w:val="ListBullet"/>
        <w:numPr>
          <w:ilvl w:val="0"/>
          <w:numId w:val="0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33"/>
        <w:gridCol w:w="1531"/>
        <w:gridCol w:w="1519"/>
        <w:gridCol w:w="1703"/>
        <w:gridCol w:w="1532"/>
      </w:tblGrid>
      <w:tr w:rsidR="00DF2835" w14:paraId="3583779F" w14:textId="77777777" w:rsidTr="00A07FA5">
        <w:tc>
          <w:tcPr>
            <w:tcW w:w="1558" w:type="dxa"/>
          </w:tcPr>
          <w:p w14:paraId="3AC7FC93" w14:textId="7443AA56" w:rsidR="00A07FA5" w:rsidRDefault="00303F3E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First initial guess(a)</w:t>
            </w:r>
          </w:p>
        </w:tc>
        <w:tc>
          <w:tcPr>
            <w:tcW w:w="1558" w:type="dxa"/>
          </w:tcPr>
          <w:p w14:paraId="25317363" w14:textId="2C042D1B" w:rsidR="00A07FA5" w:rsidRDefault="00303F3E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Second initial guess(b)</w:t>
            </w:r>
          </w:p>
        </w:tc>
        <w:tc>
          <w:tcPr>
            <w:tcW w:w="1558" w:type="dxa"/>
          </w:tcPr>
          <w:p w14:paraId="75246A96" w14:textId="77751616" w:rsidR="00A07FA5" w:rsidRDefault="00303F3E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F(a)</w:t>
            </w:r>
          </w:p>
        </w:tc>
        <w:tc>
          <w:tcPr>
            <w:tcW w:w="1558" w:type="dxa"/>
          </w:tcPr>
          <w:p w14:paraId="111A0397" w14:textId="2E03D258" w:rsidR="00A07FA5" w:rsidRDefault="00303F3E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F(b)</w:t>
            </w:r>
          </w:p>
        </w:tc>
        <w:tc>
          <w:tcPr>
            <w:tcW w:w="1559" w:type="dxa"/>
          </w:tcPr>
          <w:p w14:paraId="2E087E84" w14:textId="6940AF20" w:rsidR="00A07FA5" w:rsidRDefault="00303F3E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Y=(a(f(b)-b(f(a))/(f(b)-f(a)</w:t>
            </w:r>
          </w:p>
        </w:tc>
        <w:tc>
          <w:tcPr>
            <w:tcW w:w="1559" w:type="dxa"/>
          </w:tcPr>
          <w:p w14:paraId="16EA4C72" w14:textId="05DC204C" w:rsidR="00A07FA5" w:rsidRDefault="00303F3E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F(y)</w:t>
            </w:r>
          </w:p>
        </w:tc>
      </w:tr>
      <w:tr w:rsidR="00DF2835" w14:paraId="0D28AEE3" w14:textId="77777777" w:rsidTr="00A07FA5">
        <w:tc>
          <w:tcPr>
            <w:tcW w:w="1558" w:type="dxa"/>
          </w:tcPr>
          <w:p w14:paraId="0F90F02C" w14:textId="33B4C95E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58" w:type="dxa"/>
          </w:tcPr>
          <w:p w14:paraId="465A808E" w14:textId="399DE182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8" w:type="dxa"/>
          </w:tcPr>
          <w:p w14:paraId="1902A6BF" w14:textId="2400E0BA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12.1731</w:t>
            </w:r>
          </w:p>
        </w:tc>
        <w:tc>
          <w:tcPr>
            <w:tcW w:w="1558" w:type="dxa"/>
          </w:tcPr>
          <w:p w14:paraId="15C3BB17" w14:textId="79C78C72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-3.8268</w:t>
            </w:r>
          </w:p>
        </w:tc>
        <w:tc>
          <w:tcPr>
            <w:tcW w:w="1559" w:type="dxa"/>
          </w:tcPr>
          <w:p w14:paraId="10ED22B2" w14:textId="7566779E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1.0432</w:t>
            </w:r>
          </w:p>
        </w:tc>
        <w:tc>
          <w:tcPr>
            <w:tcW w:w="1559" w:type="dxa"/>
          </w:tcPr>
          <w:p w14:paraId="7458C91F" w14:textId="7BB1BC25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-2.8313</w:t>
            </w:r>
          </w:p>
        </w:tc>
      </w:tr>
      <w:tr w:rsidR="00DF2835" w14:paraId="156BCB8D" w14:textId="77777777" w:rsidTr="00A07FA5">
        <w:tc>
          <w:tcPr>
            <w:tcW w:w="1558" w:type="dxa"/>
          </w:tcPr>
          <w:p w14:paraId="6CCA016B" w14:textId="107C968B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58" w:type="dxa"/>
          </w:tcPr>
          <w:p w14:paraId="1CA5669A" w14:textId="3767AF23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1.0432</w:t>
            </w:r>
          </w:p>
        </w:tc>
        <w:tc>
          <w:tcPr>
            <w:tcW w:w="1558" w:type="dxa"/>
          </w:tcPr>
          <w:p w14:paraId="105DD7D2" w14:textId="7788F912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12.1731</w:t>
            </w:r>
          </w:p>
        </w:tc>
        <w:tc>
          <w:tcPr>
            <w:tcW w:w="1558" w:type="dxa"/>
          </w:tcPr>
          <w:p w14:paraId="7B2D5DC4" w14:textId="59DCDEF0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-2.8313</w:t>
            </w:r>
          </w:p>
        </w:tc>
        <w:tc>
          <w:tcPr>
            <w:tcW w:w="1559" w:type="dxa"/>
          </w:tcPr>
          <w:p w14:paraId="1673172D" w14:textId="09EFB509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0.4689</w:t>
            </w:r>
          </w:p>
        </w:tc>
        <w:tc>
          <w:tcPr>
            <w:tcW w:w="1559" w:type="dxa"/>
          </w:tcPr>
          <w:p w14:paraId="584CCD46" w14:textId="5CC223D2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-0.8603</w:t>
            </w:r>
          </w:p>
        </w:tc>
      </w:tr>
      <w:tr w:rsidR="00DF2835" w14:paraId="17B4DFC9" w14:textId="77777777" w:rsidTr="00A07FA5">
        <w:tc>
          <w:tcPr>
            <w:tcW w:w="1558" w:type="dxa"/>
          </w:tcPr>
          <w:p w14:paraId="636CA0E2" w14:textId="575C1D77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58" w:type="dxa"/>
          </w:tcPr>
          <w:p w14:paraId="5964F4F0" w14:textId="0406406B" w:rsidR="00A07FA5" w:rsidRDefault="00F21454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0.468</w:t>
            </w:r>
            <w:r w:rsidR="00D93E48">
              <w:rPr>
                <w:rFonts w:eastAsiaTheme="minorEastAsia"/>
              </w:rPr>
              <w:t>9</w:t>
            </w:r>
          </w:p>
        </w:tc>
        <w:tc>
          <w:tcPr>
            <w:tcW w:w="1558" w:type="dxa"/>
          </w:tcPr>
          <w:p w14:paraId="1115782D" w14:textId="2074A1B3" w:rsidR="00A07FA5" w:rsidRDefault="00D93E48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12.1731</w:t>
            </w:r>
          </w:p>
        </w:tc>
        <w:tc>
          <w:tcPr>
            <w:tcW w:w="1558" w:type="dxa"/>
          </w:tcPr>
          <w:p w14:paraId="7FB019C8" w14:textId="2318A11E" w:rsidR="00A07FA5" w:rsidRDefault="00D93E48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-0.8603</w:t>
            </w:r>
          </w:p>
        </w:tc>
        <w:tc>
          <w:tcPr>
            <w:tcW w:w="1559" w:type="dxa"/>
          </w:tcPr>
          <w:p w14:paraId="21D9F9C8" w14:textId="79426421" w:rsidR="00A07FA5" w:rsidRDefault="00D93E48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0.3059</w:t>
            </w:r>
          </w:p>
        </w:tc>
        <w:tc>
          <w:tcPr>
            <w:tcW w:w="1559" w:type="dxa"/>
          </w:tcPr>
          <w:p w14:paraId="42502554" w14:textId="685BDDCF" w:rsidR="00A07FA5" w:rsidRDefault="00D93E48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-0.2211</w:t>
            </w:r>
          </w:p>
        </w:tc>
      </w:tr>
      <w:tr w:rsidR="00DF2835" w14:paraId="35888F7D" w14:textId="77777777" w:rsidTr="00A07FA5">
        <w:tc>
          <w:tcPr>
            <w:tcW w:w="1558" w:type="dxa"/>
          </w:tcPr>
          <w:p w14:paraId="10F9D473" w14:textId="24CEBD5F" w:rsidR="00A07FA5" w:rsidRDefault="00D93E48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58" w:type="dxa"/>
          </w:tcPr>
          <w:p w14:paraId="5B57FC9E" w14:textId="0F47EBEB" w:rsidR="00A07FA5" w:rsidRDefault="00D93E48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0.3059</w:t>
            </w:r>
          </w:p>
        </w:tc>
        <w:tc>
          <w:tcPr>
            <w:tcW w:w="1558" w:type="dxa"/>
          </w:tcPr>
          <w:p w14:paraId="5983261E" w14:textId="40E01C6D" w:rsidR="00A07FA5" w:rsidRDefault="00D93E48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12.1731</w:t>
            </w:r>
          </w:p>
        </w:tc>
        <w:tc>
          <w:tcPr>
            <w:tcW w:w="1558" w:type="dxa"/>
          </w:tcPr>
          <w:p w14:paraId="175A3C3F" w14:textId="370910B5" w:rsidR="00A07FA5" w:rsidRDefault="00D93E48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-0.2211</w:t>
            </w:r>
          </w:p>
        </w:tc>
        <w:tc>
          <w:tcPr>
            <w:tcW w:w="1559" w:type="dxa"/>
          </w:tcPr>
          <w:p w14:paraId="7BC5ED36" w14:textId="5139768C" w:rsidR="00A07FA5" w:rsidRDefault="00D93E48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0.2648</w:t>
            </w:r>
          </w:p>
        </w:tc>
        <w:tc>
          <w:tcPr>
            <w:tcW w:w="1559" w:type="dxa"/>
          </w:tcPr>
          <w:p w14:paraId="732A36E3" w14:textId="4D9CE4F2" w:rsidR="00A07FA5" w:rsidRDefault="00D93E48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-0.0577</w:t>
            </w:r>
          </w:p>
        </w:tc>
      </w:tr>
      <w:tr w:rsidR="00DF2835" w14:paraId="0C401E47" w14:textId="77777777" w:rsidTr="00A07FA5">
        <w:tc>
          <w:tcPr>
            <w:tcW w:w="1558" w:type="dxa"/>
          </w:tcPr>
          <w:p w14:paraId="52F56CF9" w14:textId="2919D089" w:rsidR="00A07FA5" w:rsidRDefault="00D93E48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58" w:type="dxa"/>
          </w:tcPr>
          <w:p w14:paraId="2C627FFF" w14:textId="001FB0A2" w:rsidR="00A07FA5" w:rsidRDefault="00D93E48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0.2648</w:t>
            </w:r>
          </w:p>
        </w:tc>
        <w:tc>
          <w:tcPr>
            <w:tcW w:w="1558" w:type="dxa"/>
          </w:tcPr>
          <w:p w14:paraId="59D536EC" w14:textId="7CAE4C0F" w:rsidR="00A07FA5" w:rsidRDefault="00D93E48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12.1</w:t>
            </w:r>
            <w:r w:rsidR="00DF2835">
              <w:rPr>
                <w:rFonts w:eastAsiaTheme="minorEastAsia"/>
              </w:rPr>
              <w:t>731</w:t>
            </w:r>
          </w:p>
        </w:tc>
        <w:tc>
          <w:tcPr>
            <w:tcW w:w="1558" w:type="dxa"/>
          </w:tcPr>
          <w:p w14:paraId="63A8DB0B" w14:textId="07297F04" w:rsidR="00A07FA5" w:rsidRDefault="00DF2835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-0.0577</w:t>
            </w:r>
          </w:p>
        </w:tc>
        <w:tc>
          <w:tcPr>
            <w:tcW w:w="1559" w:type="dxa"/>
          </w:tcPr>
          <w:p w14:paraId="5FE810A2" w14:textId="643F9C16" w:rsidR="00A07FA5" w:rsidRDefault="00DF2835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0.2541</w:t>
            </w:r>
          </w:p>
        </w:tc>
        <w:tc>
          <w:tcPr>
            <w:tcW w:w="1559" w:type="dxa"/>
          </w:tcPr>
          <w:p w14:paraId="64D2F64F" w14:textId="169A24C6" w:rsidR="00A07FA5" w:rsidRDefault="00DF2835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-0.01517</w:t>
            </w:r>
          </w:p>
        </w:tc>
      </w:tr>
      <w:tr w:rsidR="00DF2835" w14:paraId="1189CE95" w14:textId="77777777" w:rsidTr="00A07FA5">
        <w:tc>
          <w:tcPr>
            <w:tcW w:w="1558" w:type="dxa"/>
          </w:tcPr>
          <w:p w14:paraId="12D63AA6" w14:textId="2E85284E" w:rsidR="00A07FA5" w:rsidRDefault="00DF2835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58" w:type="dxa"/>
          </w:tcPr>
          <w:p w14:paraId="3F94B644" w14:textId="54809874" w:rsidR="00A07FA5" w:rsidRDefault="00DF2835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0.2541</w:t>
            </w:r>
          </w:p>
        </w:tc>
        <w:tc>
          <w:tcPr>
            <w:tcW w:w="1558" w:type="dxa"/>
          </w:tcPr>
          <w:p w14:paraId="47211EE0" w14:textId="2E0643CD" w:rsidR="00A07FA5" w:rsidRDefault="00DF2835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12.1731</w:t>
            </w:r>
          </w:p>
        </w:tc>
        <w:tc>
          <w:tcPr>
            <w:tcW w:w="1558" w:type="dxa"/>
          </w:tcPr>
          <w:p w14:paraId="5CAA5ED9" w14:textId="3B269C8B" w:rsidR="00A07FA5" w:rsidRDefault="00DF2835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-0.0577</w:t>
            </w:r>
          </w:p>
        </w:tc>
        <w:tc>
          <w:tcPr>
            <w:tcW w:w="1559" w:type="dxa"/>
          </w:tcPr>
          <w:p w14:paraId="0F05A51E" w14:textId="073FC801" w:rsidR="00A07FA5" w:rsidRDefault="00DF2835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0.2513</w:t>
            </w:r>
          </w:p>
        </w:tc>
        <w:tc>
          <w:tcPr>
            <w:tcW w:w="1559" w:type="dxa"/>
          </w:tcPr>
          <w:p w14:paraId="669C3428" w14:textId="3BE04806" w:rsidR="00A07FA5" w:rsidRDefault="00DF2835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-0.0039</w:t>
            </w:r>
          </w:p>
        </w:tc>
      </w:tr>
      <w:tr w:rsidR="00DF2835" w14:paraId="71BF1683" w14:textId="77777777" w:rsidTr="00A07FA5">
        <w:tc>
          <w:tcPr>
            <w:tcW w:w="1558" w:type="dxa"/>
          </w:tcPr>
          <w:p w14:paraId="6EC6DAC1" w14:textId="4B370931" w:rsidR="00A07FA5" w:rsidRDefault="00DF2835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58" w:type="dxa"/>
          </w:tcPr>
          <w:p w14:paraId="5DC319E5" w14:textId="4858FAD6" w:rsidR="00A07FA5" w:rsidRDefault="00DF2835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0.2513</w:t>
            </w:r>
          </w:p>
        </w:tc>
        <w:tc>
          <w:tcPr>
            <w:tcW w:w="1558" w:type="dxa"/>
          </w:tcPr>
          <w:p w14:paraId="20C542BB" w14:textId="134853AC" w:rsidR="00A07FA5" w:rsidRDefault="00DF2835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12.1731</w:t>
            </w:r>
          </w:p>
        </w:tc>
        <w:tc>
          <w:tcPr>
            <w:tcW w:w="1558" w:type="dxa"/>
          </w:tcPr>
          <w:p w14:paraId="4A9DBFEC" w14:textId="75914529" w:rsidR="00A07FA5" w:rsidRDefault="00BD3B12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-0.0039</w:t>
            </w:r>
          </w:p>
        </w:tc>
        <w:tc>
          <w:tcPr>
            <w:tcW w:w="1559" w:type="dxa"/>
          </w:tcPr>
          <w:p w14:paraId="20D89F39" w14:textId="4B886311" w:rsidR="00A07FA5" w:rsidRDefault="00BD3B12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0.1802</w:t>
            </w:r>
          </w:p>
        </w:tc>
        <w:tc>
          <w:tcPr>
            <w:tcW w:w="1559" w:type="dxa"/>
          </w:tcPr>
          <w:p w14:paraId="3161030F" w14:textId="751BD5BC" w:rsidR="00A07FA5" w:rsidRDefault="00BD3B12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0.2705</w:t>
            </w:r>
          </w:p>
        </w:tc>
      </w:tr>
      <w:tr w:rsidR="00DF2835" w14:paraId="614221D1" w14:textId="77777777" w:rsidTr="00A07FA5">
        <w:tc>
          <w:tcPr>
            <w:tcW w:w="1558" w:type="dxa"/>
          </w:tcPr>
          <w:p w14:paraId="4ACF850B" w14:textId="7605DB34" w:rsidR="00A07FA5" w:rsidRDefault="00BD3B12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0.1802</w:t>
            </w:r>
          </w:p>
        </w:tc>
        <w:tc>
          <w:tcPr>
            <w:tcW w:w="1558" w:type="dxa"/>
          </w:tcPr>
          <w:p w14:paraId="162FCEBD" w14:textId="39F414A0" w:rsidR="00A07FA5" w:rsidRDefault="00BD3B12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0.2513</w:t>
            </w:r>
          </w:p>
        </w:tc>
        <w:tc>
          <w:tcPr>
            <w:tcW w:w="1558" w:type="dxa"/>
          </w:tcPr>
          <w:p w14:paraId="431AF709" w14:textId="3BBA638D" w:rsidR="00A07FA5" w:rsidRDefault="00BD3B12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0.2705</w:t>
            </w:r>
          </w:p>
        </w:tc>
        <w:tc>
          <w:tcPr>
            <w:tcW w:w="1558" w:type="dxa"/>
          </w:tcPr>
          <w:p w14:paraId="7C83EDF5" w14:textId="3C0B190E" w:rsidR="00A07FA5" w:rsidRDefault="00BD3B12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-0.0039</w:t>
            </w:r>
          </w:p>
        </w:tc>
        <w:tc>
          <w:tcPr>
            <w:tcW w:w="1559" w:type="dxa"/>
          </w:tcPr>
          <w:p w14:paraId="6C4CBA1A" w14:textId="08544C07" w:rsidR="00A07FA5" w:rsidRDefault="00BD3B12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0.2503</w:t>
            </w:r>
          </w:p>
        </w:tc>
        <w:tc>
          <w:tcPr>
            <w:tcW w:w="1559" w:type="dxa"/>
          </w:tcPr>
          <w:p w14:paraId="568C5913" w14:textId="68886559" w:rsidR="00A07FA5" w:rsidRDefault="00BD3B12" w:rsidP="008D7AE8">
            <w:pPr>
              <w:pStyle w:val="ListBullet"/>
              <w:numPr>
                <w:ilvl w:val="0"/>
                <w:numId w:val="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3319AFE4" w14:textId="293BEFBB" w:rsidR="00D15BA1" w:rsidRDefault="00BD3B12" w:rsidP="008D7AE8">
      <w:pPr>
        <w:pStyle w:val="ListBullet"/>
        <w:numPr>
          <w:ilvl w:val="0"/>
          <w:numId w:val="0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Code:</w:t>
      </w:r>
    </w:p>
    <w:p w14:paraId="40672B20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>from math import sin</w:t>
      </w:r>
    </w:p>
    <w:p w14:paraId="50EE3999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>def secant(fn,x1,x2,tol,maxiter):</w:t>
      </w:r>
    </w:p>
    <w:p w14:paraId="5E248DA7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 xml:space="preserve">    for </w:t>
      </w:r>
      <w:proofErr w:type="spellStart"/>
      <w:r w:rsidRPr="003E2C88">
        <w:rPr>
          <w:rFonts w:eastAsiaTheme="minorEastAsia"/>
        </w:rPr>
        <w:t>i</w:t>
      </w:r>
      <w:proofErr w:type="spellEnd"/>
      <w:r w:rsidRPr="003E2C88">
        <w:rPr>
          <w:rFonts w:eastAsiaTheme="minorEastAsia"/>
        </w:rPr>
        <w:t xml:space="preserve"> in range(</w:t>
      </w:r>
      <w:proofErr w:type="spellStart"/>
      <w:r w:rsidRPr="003E2C88">
        <w:rPr>
          <w:rFonts w:eastAsiaTheme="minorEastAsia"/>
        </w:rPr>
        <w:t>maxiter</w:t>
      </w:r>
      <w:proofErr w:type="spellEnd"/>
      <w:r w:rsidRPr="003E2C88">
        <w:rPr>
          <w:rFonts w:eastAsiaTheme="minorEastAsia"/>
        </w:rPr>
        <w:t>):</w:t>
      </w:r>
    </w:p>
    <w:p w14:paraId="3B5B2F29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 xml:space="preserve">        </w:t>
      </w:r>
      <w:proofErr w:type="spellStart"/>
      <w:r w:rsidRPr="003E2C88">
        <w:rPr>
          <w:rFonts w:eastAsiaTheme="minorEastAsia"/>
        </w:rPr>
        <w:t>xnew</w:t>
      </w:r>
      <w:proofErr w:type="spellEnd"/>
      <w:r w:rsidRPr="003E2C88">
        <w:rPr>
          <w:rFonts w:eastAsiaTheme="minorEastAsia"/>
        </w:rPr>
        <w:t xml:space="preserve">  = x2 - (x2-x1)/(</w:t>
      </w:r>
      <w:proofErr w:type="spellStart"/>
      <w:r w:rsidRPr="003E2C88">
        <w:rPr>
          <w:rFonts w:eastAsiaTheme="minorEastAsia"/>
        </w:rPr>
        <w:t>fn</w:t>
      </w:r>
      <w:proofErr w:type="spellEnd"/>
      <w:r w:rsidRPr="003E2C88">
        <w:rPr>
          <w:rFonts w:eastAsiaTheme="minorEastAsia"/>
        </w:rPr>
        <w:t>(x2)-</w:t>
      </w:r>
      <w:proofErr w:type="spellStart"/>
      <w:r w:rsidRPr="003E2C88">
        <w:rPr>
          <w:rFonts w:eastAsiaTheme="minorEastAsia"/>
        </w:rPr>
        <w:t>fn</w:t>
      </w:r>
      <w:proofErr w:type="spellEnd"/>
      <w:r w:rsidRPr="003E2C88">
        <w:rPr>
          <w:rFonts w:eastAsiaTheme="minorEastAsia"/>
        </w:rPr>
        <w:t>(x1))*</w:t>
      </w:r>
      <w:proofErr w:type="spellStart"/>
      <w:r w:rsidRPr="003E2C88">
        <w:rPr>
          <w:rFonts w:eastAsiaTheme="minorEastAsia"/>
        </w:rPr>
        <w:t>fn</w:t>
      </w:r>
      <w:proofErr w:type="spellEnd"/>
      <w:r w:rsidRPr="003E2C88">
        <w:rPr>
          <w:rFonts w:eastAsiaTheme="minorEastAsia"/>
        </w:rPr>
        <w:t>(x2)</w:t>
      </w:r>
    </w:p>
    <w:p w14:paraId="342D1C86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lastRenderedPageBreak/>
        <w:t xml:space="preserve">        if abs(xnew-x2) &lt; </w:t>
      </w:r>
      <w:proofErr w:type="spellStart"/>
      <w:r w:rsidRPr="003E2C88">
        <w:rPr>
          <w:rFonts w:eastAsiaTheme="minorEastAsia"/>
        </w:rPr>
        <w:t>tol</w:t>
      </w:r>
      <w:proofErr w:type="spellEnd"/>
      <w:r w:rsidRPr="003E2C88">
        <w:rPr>
          <w:rFonts w:eastAsiaTheme="minorEastAsia"/>
        </w:rPr>
        <w:t>:</w:t>
      </w:r>
    </w:p>
    <w:p w14:paraId="41AC1859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 xml:space="preserve">            break</w:t>
      </w:r>
    </w:p>
    <w:p w14:paraId="022ED5BE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 xml:space="preserve">        else:</w:t>
      </w:r>
    </w:p>
    <w:p w14:paraId="59CA9178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 xml:space="preserve">            x1 = x2</w:t>
      </w:r>
    </w:p>
    <w:p w14:paraId="4B3B9252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 xml:space="preserve">            x2 = </w:t>
      </w:r>
      <w:proofErr w:type="spellStart"/>
      <w:r w:rsidRPr="003E2C88">
        <w:rPr>
          <w:rFonts w:eastAsiaTheme="minorEastAsia"/>
        </w:rPr>
        <w:t>xnew</w:t>
      </w:r>
      <w:proofErr w:type="spellEnd"/>
    </w:p>
    <w:p w14:paraId="47692995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 xml:space="preserve">    else:</w:t>
      </w:r>
    </w:p>
    <w:p w14:paraId="286D1225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 xml:space="preserve">        print('warning: Maximum number of iterations is reached')</w:t>
      </w:r>
    </w:p>
    <w:p w14:paraId="7B5DE72F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 xml:space="preserve">    return </w:t>
      </w:r>
      <w:proofErr w:type="spellStart"/>
      <w:r w:rsidRPr="003E2C88">
        <w:rPr>
          <w:rFonts w:eastAsiaTheme="minorEastAsia"/>
        </w:rPr>
        <w:t>xnew</w:t>
      </w:r>
      <w:proofErr w:type="spellEnd"/>
      <w:r w:rsidRPr="003E2C88">
        <w:rPr>
          <w:rFonts w:eastAsiaTheme="minorEastAsia"/>
        </w:rPr>
        <w:t xml:space="preserve">, </w:t>
      </w:r>
      <w:proofErr w:type="spellStart"/>
      <w:r w:rsidRPr="003E2C88">
        <w:rPr>
          <w:rFonts w:eastAsiaTheme="minorEastAsia"/>
        </w:rPr>
        <w:t>i</w:t>
      </w:r>
      <w:proofErr w:type="spellEnd"/>
    </w:p>
    <w:p w14:paraId="5C7AFCCB" w14:textId="77777777" w:rsidR="003E2C88" w:rsidRPr="003E2C88" w:rsidRDefault="003E2C88" w:rsidP="003E2C88">
      <w:pPr>
        <w:pStyle w:val="ListBullet"/>
        <w:rPr>
          <w:rFonts w:eastAsiaTheme="minorEastAsia"/>
        </w:rPr>
      </w:pPr>
    </w:p>
    <w:p w14:paraId="7540E85C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 xml:space="preserve">f = lambda x: 2*x**2 - 5*x + 3 </w:t>
      </w:r>
    </w:p>
    <w:p w14:paraId="561F11D9" w14:textId="77777777" w:rsidR="003E2C88" w:rsidRPr="003E2C88" w:rsidRDefault="003E2C88" w:rsidP="003E2C88">
      <w:pPr>
        <w:pStyle w:val="ListBullet"/>
        <w:rPr>
          <w:rFonts w:eastAsiaTheme="minorEastAsia"/>
        </w:rPr>
      </w:pPr>
    </w:p>
    <w:p w14:paraId="00FC9890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>x1 = float(input('enter x1: '))</w:t>
      </w:r>
    </w:p>
    <w:p w14:paraId="757580E9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>x2 = float(input('enter x2: '))</w:t>
      </w:r>
    </w:p>
    <w:p w14:paraId="37DF581E" w14:textId="77777777" w:rsidR="003E2C88" w:rsidRPr="003E2C88" w:rsidRDefault="003E2C88" w:rsidP="003E2C88">
      <w:pPr>
        <w:pStyle w:val="ListBullet"/>
        <w:rPr>
          <w:rFonts w:eastAsiaTheme="minorEastAsia"/>
        </w:rPr>
      </w:pPr>
    </w:p>
    <w:p w14:paraId="0E444474" w14:textId="77777777" w:rsidR="003E2C88" w:rsidRPr="003E2C88" w:rsidRDefault="003E2C88" w:rsidP="003E2C88">
      <w:pPr>
        <w:pStyle w:val="ListBullet"/>
        <w:rPr>
          <w:rFonts w:eastAsiaTheme="minorEastAsia"/>
        </w:rPr>
      </w:pPr>
      <w:r w:rsidRPr="003E2C88">
        <w:rPr>
          <w:rFonts w:eastAsiaTheme="minorEastAsia"/>
        </w:rPr>
        <w:t>r, n = secant(f,x1,x2,1.0e-6,100)</w:t>
      </w:r>
    </w:p>
    <w:p w14:paraId="6C02C98A" w14:textId="77777777" w:rsidR="003E2C88" w:rsidRPr="003E2C88" w:rsidRDefault="003E2C88" w:rsidP="003E2C88">
      <w:pPr>
        <w:pStyle w:val="ListBullet"/>
        <w:rPr>
          <w:rFonts w:eastAsiaTheme="minorEastAsia"/>
        </w:rPr>
      </w:pPr>
    </w:p>
    <w:p w14:paraId="7B68B4F1" w14:textId="477A161D" w:rsidR="00BD3B12" w:rsidRDefault="003E2C88" w:rsidP="003E2C88">
      <w:pPr>
        <w:pStyle w:val="ListBullet"/>
        <w:numPr>
          <w:ilvl w:val="0"/>
          <w:numId w:val="0"/>
        </w:numPr>
        <w:rPr>
          <w:rFonts w:eastAsiaTheme="minorEastAsia"/>
        </w:rPr>
      </w:pPr>
      <w:r w:rsidRPr="003E2C88">
        <w:rPr>
          <w:rFonts w:eastAsiaTheme="minorEastAsia"/>
        </w:rPr>
        <w:t>print('Root = %f at %d iterations'%(</w:t>
      </w:r>
      <w:proofErr w:type="spellStart"/>
      <w:r w:rsidRPr="003E2C88">
        <w:rPr>
          <w:rFonts w:eastAsiaTheme="minorEastAsia"/>
        </w:rPr>
        <w:t>r,n</w:t>
      </w:r>
      <w:proofErr w:type="spellEnd"/>
      <w:r w:rsidRPr="003E2C88">
        <w:rPr>
          <w:rFonts w:eastAsiaTheme="minorEastAsia"/>
        </w:rPr>
        <w:t>))</w:t>
      </w:r>
    </w:p>
    <w:p w14:paraId="31AF2B5B" w14:textId="0F190C59" w:rsidR="003E2C88" w:rsidRDefault="003E2C88" w:rsidP="003E2C88">
      <w:pPr>
        <w:pStyle w:val="ListBullet"/>
        <w:numPr>
          <w:ilvl w:val="0"/>
          <w:numId w:val="0"/>
        </w:num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Output:</w:t>
      </w:r>
    </w:p>
    <w:p w14:paraId="5BC1B21C" w14:textId="77777777" w:rsidR="003E2C88" w:rsidRPr="003E2C88" w:rsidRDefault="003E2C88" w:rsidP="003E2C88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3E2C8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enter x1: -2</w:t>
      </w:r>
    </w:p>
    <w:p w14:paraId="30DAD0B0" w14:textId="77777777" w:rsidR="003E2C88" w:rsidRPr="003E2C88" w:rsidRDefault="003E2C88" w:rsidP="003E2C88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3E2C8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enter x2: 2</w:t>
      </w:r>
    </w:p>
    <w:p w14:paraId="5584B4B8" w14:textId="77777777" w:rsidR="003E2C88" w:rsidRPr="003E2C88" w:rsidRDefault="003E2C88" w:rsidP="003E2C88">
      <w:pPr>
        <w:numPr>
          <w:ilvl w:val="0"/>
          <w:numId w:val="3"/>
        </w:numPr>
        <w:shd w:val="clear" w:color="auto" w:fill="FFFFFF"/>
        <w:tabs>
          <w:tab w:val="clear" w:pos="43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3E2C88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Root = 1.500000 at 8 iterations</w:t>
      </w:r>
    </w:p>
    <w:p w14:paraId="4EFB6FB3" w14:textId="77777777" w:rsidR="003E2C88" w:rsidRPr="003E2C88" w:rsidRDefault="003E2C88" w:rsidP="003E2C88">
      <w:pPr>
        <w:pStyle w:val="ListBullet"/>
        <w:numPr>
          <w:ilvl w:val="0"/>
          <w:numId w:val="0"/>
        </w:numPr>
        <w:rPr>
          <w:rFonts w:eastAsiaTheme="minorEastAsia"/>
          <w:u w:val="single"/>
        </w:rPr>
      </w:pPr>
    </w:p>
    <w:sectPr w:rsidR="003E2C88" w:rsidRPr="003E2C88">
      <w:footerReference w:type="default" r:id="rId11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ABC1" w14:textId="77777777" w:rsidR="006C127A" w:rsidRDefault="006C127A">
      <w:r>
        <w:separator/>
      </w:r>
    </w:p>
    <w:p w14:paraId="6075E759" w14:textId="77777777" w:rsidR="006C127A" w:rsidRDefault="006C127A"/>
  </w:endnote>
  <w:endnote w:type="continuationSeparator" w:id="0">
    <w:p w14:paraId="7B46B0F3" w14:textId="77777777" w:rsidR="006C127A" w:rsidRDefault="006C127A">
      <w:r>
        <w:continuationSeparator/>
      </w:r>
    </w:p>
    <w:p w14:paraId="61FF5ADA" w14:textId="77777777" w:rsidR="006C127A" w:rsidRDefault="006C12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A6A48" w14:textId="77777777" w:rsidR="00C3579E" w:rsidRDefault="00521C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0205" w14:textId="77777777" w:rsidR="006C127A" w:rsidRDefault="006C127A">
      <w:r>
        <w:separator/>
      </w:r>
    </w:p>
    <w:p w14:paraId="482D2EA4" w14:textId="77777777" w:rsidR="006C127A" w:rsidRDefault="006C127A"/>
  </w:footnote>
  <w:footnote w:type="continuationSeparator" w:id="0">
    <w:p w14:paraId="5EA5EDCA" w14:textId="77777777" w:rsidR="006C127A" w:rsidRDefault="006C127A">
      <w:r>
        <w:continuationSeparator/>
      </w:r>
    </w:p>
    <w:p w14:paraId="1EA059B8" w14:textId="77777777" w:rsidR="006C127A" w:rsidRDefault="006C12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84C3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D3B8B"/>
    <w:multiLevelType w:val="hybridMultilevel"/>
    <w:tmpl w:val="E4D09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11"/>
    <w:rsid w:val="00002A11"/>
    <w:rsid w:val="000034B0"/>
    <w:rsid w:val="00015E08"/>
    <w:rsid w:val="00023EC9"/>
    <w:rsid w:val="00050CD0"/>
    <w:rsid w:val="000637BB"/>
    <w:rsid w:val="0007565D"/>
    <w:rsid w:val="00077CE9"/>
    <w:rsid w:val="00080180"/>
    <w:rsid w:val="000B7AFA"/>
    <w:rsid w:val="000D53BB"/>
    <w:rsid w:val="000F2E16"/>
    <w:rsid w:val="00102788"/>
    <w:rsid w:val="00123CBA"/>
    <w:rsid w:val="001539B0"/>
    <w:rsid w:val="00161782"/>
    <w:rsid w:val="00162425"/>
    <w:rsid w:val="00166C23"/>
    <w:rsid w:val="00167EA8"/>
    <w:rsid w:val="001778A7"/>
    <w:rsid w:val="001917B7"/>
    <w:rsid w:val="001A39C3"/>
    <w:rsid w:val="001C6A21"/>
    <w:rsid w:val="001D0C17"/>
    <w:rsid w:val="001E406B"/>
    <w:rsid w:val="00202B93"/>
    <w:rsid w:val="00221DCD"/>
    <w:rsid w:val="00232664"/>
    <w:rsid w:val="002367EF"/>
    <w:rsid w:val="00237DAE"/>
    <w:rsid w:val="00244E2C"/>
    <w:rsid w:val="00254E69"/>
    <w:rsid w:val="0026499E"/>
    <w:rsid w:val="00275C16"/>
    <w:rsid w:val="002D1145"/>
    <w:rsid w:val="002D5C23"/>
    <w:rsid w:val="002D7E93"/>
    <w:rsid w:val="002F342B"/>
    <w:rsid w:val="002F41C5"/>
    <w:rsid w:val="003009C5"/>
    <w:rsid w:val="00303F3E"/>
    <w:rsid w:val="00321480"/>
    <w:rsid w:val="00326FE2"/>
    <w:rsid w:val="003370FB"/>
    <w:rsid w:val="0034528D"/>
    <w:rsid w:val="0034550A"/>
    <w:rsid w:val="00360C4B"/>
    <w:rsid w:val="00372B31"/>
    <w:rsid w:val="003939A5"/>
    <w:rsid w:val="00395B32"/>
    <w:rsid w:val="003B41AE"/>
    <w:rsid w:val="003B6B7B"/>
    <w:rsid w:val="003D715F"/>
    <w:rsid w:val="003E1809"/>
    <w:rsid w:val="003E2C88"/>
    <w:rsid w:val="003E53DA"/>
    <w:rsid w:val="003F1533"/>
    <w:rsid w:val="003F56A7"/>
    <w:rsid w:val="00407997"/>
    <w:rsid w:val="0041207E"/>
    <w:rsid w:val="00417EA2"/>
    <w:rsid w:val="00440528"/>
    <w:rsid w:val="00450EF7"/>
    <w:rsid w:val="0045678C"/>
    <w:rsid w:val="00465922"/>
    <w:rsid w:val="0046632B"/>
    <w:rsid w:val="0047698D"/>
    <w:rsid w:val="004841AA"/>
    <w:rsid w:val="00490DFD"/>
    <w:rsid w:val="00491B6E"/>
    <w:rsid w:val="0049500E"/>
    <w:rsid w:val="00497771"/>
    <w:rsid w:val="004B4F41"/>
    <w:rsid w:val="004B751B"/>
    <w:rsid w:val="004D1462"/>
    <w:rsid w:val="004D3750"/>
    <w:rsid w:val="004D422A"/>
    <w:rsid w:val="004D656F"/>
    <w:rsid w:val="004E68E5"/>
    <w:rsid w:val="004E6D38"/>
    <w:rsid w:val="004F31DA"/>
    <w:rsid w:val="004F3C87"/>
    <w:rsid w:val="00521C75"/>
    <w:rsid w:val="005309B0"/>
    <w:rsid w:val="005479F5"/>
    <w:rsid w:val="00554009"/>
    <w:rsid w:val="005723C0"/>
    <w:rsid w:val="00577062"/>
    <w:rsid w:val="005A72DD"/>
    <w:rsid w:val="00607461"/>
    <w:rsid w:val="0061385D"/>
    <w:rsid w:val="00622F0F"/>
    <w:rsid w:val="00624C49"/>
    <w:rsid w:val="00631C2D"/>
    <w:rsid w:val="006324F1"/>
    <w:rsid w:val="006450D5"/>
    <w:rsid w:val="00654BDD"/>
    <w:rsid w:val="006617D1"/>
    <w:rsid w:val="00671CF3"/>
    <w:rsid w:val="006756BE"/>
    <w:rsid w:val="00683724"/>
    <w:rsid w:val="006844E7"/>
    <w:rsid w:val="006A1CC4"/>
    <w:rsid w:val="006A732B"/>
    <w:rsid w:val="006B0065"/>
    <w:rsid w:val="006C0654"/>
    <w:rsid w:val="006C127A"/>
    <w:rsid w:val="006C481C"/>
    <w:rsid w:val="006C6A69"/>
    <w:rsid w:val="006D1CA0"/>
    <w:rsid w:val="006D3EB3"/>
    <w:rsid w:val="006E4DF8"/>
    <w:rsid w:val="006F4744"/>
    <w:rsid w:val="007213A3"/>
    <w:rsid w:val="00722CF4"/>
    <w:rsid w:val="00737F23"/>
    <w:rsid w:val="00746045"/>
    <w:rsid w:val="00751E19"/>
    <w:rsid w:val="00772AF9"/>
    <w:rsid w:val="007A6D6A"/>
    <w:rsid w:val="007B0A14"/>
    <w:rsid w:val="007B5467"/>
    <w:rsid w:val="007D42CB"/>
    <w:rsid w:val="007E0B96"/>
    <w:rsid w:val="007F7B60"/>
    <w:rsid w:val="00807844"/>
    <w:rsid w:val="008272D5"/>
    <w:rsid w:val="00852674"/>
    <w:rsid w:val="00853CEE"/>
    <w:rsid w:val="00865FC1"/>
    <w:rsid w:val="00887411"/>
    <w:rsid w:val="008A1377"/>
    <w:rsid w:val="008B34E0"/>
    <w:rsid w:val="008B509E"/>
    <w:rsid w:val="008C7687"/>
    <w:rsid w:val="008D320E"/>
    <w:rsid w:val="008D6B0F"/>
    <w:rsid w:val="008D7AE8"/>
    <w:rsid w:val="00903191"/>
    <w:rsid w:val="00914D9B"/>
    <w:rsid w:val="00916F18"/>
    <w:rsid w:val="00930208"/>
    <w:rsid w:val="00934B7D"/>
    <w:rsid w:val="00944F6D"/>
    <w:rsid w:val="00954E69"/>
    <w:rsid w:val="00997A21"/>
    <w:rsid w:val="009E124D"/>
    <w:rsid w:val="00A03AC1"/>
    <w:rsid w:val="00A07C30"/>
    <w:rsid w:val="00A07FA5"/>
    <w:rsid w:val="00A15661"/>
    <w:rsid w:val="00A32B5E"/>
    <w:rsid w:val="00A429D7"/>
    <w:rsid w:val="00A515D4"/>
    <w:rsid w:val="00A65E4A"/>
    <w:rsid w:val="00AA11E8"/>
    <w:rsid w:val="00AA7F91"/>
    <w:rsid w:val="00AB0844"/>
    <w:rsid w:val="00AB4939"/>
    <w:rsid w:val="00AC7A4A"/>
    <w:rsid w:val="00AF10A2"/>
    <w:rsid w:val="00B00944"/>
    <w:rsid w:val="00B10E49"/>
    <w:rsid w:val="00B213B1"/>
    <w:rsid w:val="00B225B9"/>
    <w:rsid w:val="00B22D5D"/>
    <w:rsid w:val="00B33E57"/>
    <w:rsid w:val="00B4753D"/>
    <w:rsid w:val="00B64094"/>
    <w:rsid w:val="00B65D47"/>
    <w:rsid w:val="00B65EEF"/>
    <w:rsid w:val="00B66AD8"/>
    <w:rsid w:val="00B7399E"/>
    <w:rsid w:val="00B92998"/>
    <w:rsid w:val="00BA3AC5"/>
    <w:rsid w:val="00BA5D23"/>
    <w:rsid w:val="00BB09C3"/>
    <w:rsid w:val="00BD3B12"/>
    <w:rsid w:val="00BE04CB"/>
    <w:rsid w:val="00BE376E"/>
    <w:rsid w:val="00BF09F2"/>
    <w:rsid w:val="00BF2A2B"/>
    <w:rsid w:val="00C0422C"/>
    <w:rsid w:val="00C14C30"/>
    <w:rsid w:val="00C24AD4"/>
    <w:rsid w:val="00C31DB6"/>
    <w:rsid w:val="00C3579E"/>
    <w:rsid w:val="00C513AB"/>
    <w:rsid w:val="00C5512C"/>
    <w:rsid w:val="00C81AAD"/>
    <w:rsid w:val="00C91E01"/>
    <w:rsid w:val="00C92A04"/>
    <w:rsid w:val="00CC56B7"/>
    <w:rsid w:val="00CD0618"/>
    <w:rsid w:val="00CF1423"/>
    <w:rsid w:val="00CF5E29"/>
    <w:rsid w:val="00CF7CF5"/>
    <w:rsid w:val="00D00610"/>
    <w:rsid w:val="00D069F6"/>
    <w:rsid w:val="00D10BDA"/>
    <w:rsid w:val="00D15BA1"/>
    <w:rsid w:val="00D221E4"/>
    <w:rsid w:val="00D3187A"/>
    <w:rsid w:val="00D36FCA"/>
    <w:rsid w:val="00D6210C"/>
    <w:rsid w:val="00D63D55"/>
    <w:rsid w:val="00D63DBC"/>
    <w:rsid w:val="00D677C7"/>
    <w:rsid w:val="00D77407"/>
    <w:rsid w:val="00D93E48"/>
    <w:rsid w:val="00DA0433"/>
    <w:rsid w:val="00DA4C33"/>
    <w:rsid w:val="00DA7CEC"/>
    <w:rsid w:val="00DC028B"/>
    <w:rsid w:val="00DE3FF7"/>
    <w:rsid w:val="00DE4384"/>
    <w:rsid w:val="00DE4F76"/>
    <w:rsid w:val="00DF1CEB"/>
    <w:rsid w:val="00DF1F2F"/>
    <w:rsid w:val="00DF2835"/>
    <w:rsid w:val="00E12BA6"/>
    <w:rsid w:val="00E16E7E"/>
    <w:rsid w:val="00E17897"/>
    <w:rsid w:val="00E27063"/>
    <w:rsid w:val="00E304DC"/>
    <w:rsid w:val="00E35431"/>
    <w:rsid w:val="00E50576"/>
    <w:rsid w:val="00E533AD"/>
    <w:rsid w:val="00E637F2"/>
    <w:rsid w:val="00E86CF1"/>
    <w:rsid w:val="00E93B14"/>
    <w:rsid w:val="00EB0D34"/>
    <w:rsid w:val="00EB4299"/>
    <w:rsid w:val="00EC354C"/>
    <w:rsid w:val="00ED7BF1"/>
    <w:rsid w:val="00EE510D"/>
    <w:rsid w:val="00EF2EFD"/>
    <w:rsid w:val="00EF3FFE"/>
    <w:rsid w:val="00F05891"/>
    <w:rsid w:val="00F2005F"/>
    <w:rsid w:val="00F206A4"/>
    <w:rsid w:val="00F21454"/>
    <w:rsid w:val="00F277F3"/>
    <w:rsid w:val="00F34C77"/>
    <w:rsid w:val="00F410CA"/>
    <w:rsid w:val="00F422BB"/>
    <w:rsid w:val="00F44609"/>
    <w:rsid w:val="00F45629"/>
    <w:rsid w:val="00F57545"/>
    <w:rsid w:val="00F60A94"/>
    <w:rsid w:val="00F73A76"/>
    <w:rsid w:val="00F951AA"/>
    <w:rsid w:val="00FA0B45"/>
    <w:rsid w:val="00FB6FAE"/>
    <w:rsid w:val="00FC6A17"/>
    <w:rsid w:val="00FC721C"/>
    <w:rsid w:val="00FC7919"/>
    <w:rsid w:val="00FD48F9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76BC2"/>
  <w15:chartTrackingRefBased/>
  <w15:docId w15:val="{8A8137A0-CE96-B342-A36E-BAA67880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AA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emister%205\Numerical%20Computation\%7b8F84EB7E-4913-6D48-9334-1C73EB5CB5A4%7dtf50002051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{8F84EB7E-4913-6D48-9334-1C73EB5CB5A4}tf50002051</Template>
  <TotalTime>226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SP20-BSM-007@isbstudent.comsats.edu.pk</dc:creator>
  <cp:keywords/>
  <dc:description/>
  <cp:lastModifiedBy>ANEEQA ALTAF</cp:lastModifiedBy>
  <cp:revision>6</cp:revision>
  <dcterms:created xsi:type="dcterms:W3CDTF">2022-03-27T07:23:00Z</dcterms:created>
  <dcterms:modified xsi:type="dcterms:W3CDTF">2022-03-27T13:34:00Z</dcterms:modified>
</cp:coreProperties>
</file>